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EF9396" w14:textId="77777777" w:rsidR="00F015DE" w:rsidRDefault="005D7170">
      <w:pPr>
        <w:pStyle w:val="Heading1"/>
      </w:pPr>
      <w:r>
        <w:t xml:space="preserve">Career </w:t>
      </w:r>
      <w:r w:rsidR="000201D0">
        <w:t>Objective</w:t>
      </w:r>
    </w:p>
    <w:sdt>
      <w:sdtPr>
        <w:id w:val="9459735"/>
        <w:placeholder>
          <w:docPart w:val="6D9BF88D205C6B4AAE96B9C0CD2F2EED"/>
        </w:placeholder>
        <w:showingPlcHdr/>
      </w:sdtPr>
      <w:sdtContent>
        <w:p w14:paraId="69FD96EA" w14:textId="77777777" w:rsidR="00F015DE" w:rsidRDefault="000201D0">
          <w:pPr>
            <w:pStyle w:val="BodyText"/>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sdtContent>
    </w:sdt>
    <w:p w14:paraId="40937C67" w14:textId="77777777" w:rsidR="00A23360" w:rsidRDefault="00A23360" w:rsidP="00A23360">
      <w:pPr>
        <w:pStyle w:val="Heading1"/>
      </w:pPr>
      <w:r>
        <w:t>Education</w:t>
      </w:r>
    </w:p>
    <w:p w14:paraId="75185CBF" w14:textId="77777777" w:rsidR="00A23360" w:rsidRDefault="00A23360" w:rsidP="00A23360">
      <w:pPr>
        <w:pStyle w:val="Heading2"/>
      </w:pPr>
      <w:sdt>
        <w:sdtPr>
          <w:id w:val="9459748"/>
          <w:placeholder>
            <w:docPart w:val="1447E8B512D8A14D916EF59375CF91A8"/>
          </w:placeholder>
        </w:sdtPr>
        <w:sdtContent>
          <w:r w:rsidR="005D7170">
            <w:t>Master of Science in Computer Science and Engineering</w:t>
          </w:r>
        </w:sdtContent>
      </w:sdt>
      <w:r>
        <w:tab/>
      </w:r>
      <w:r w:rsidR="005D7170">
        <w:tab/>
      </w:r>
      <w:r w:rsidR="00E748CE">
        <w:tab/>
      </w:r>
      <w:r w:rsidR="00E748CE">
        <w:tab/>
      </w:r>
      <w:r w:rsidR="00E748CE">
        <w:tab/>
        <w:t>Jul 2012 – Present</w:t>
      </w:r>
    </w:p>
    <w:sdt>
      <w:sdtPr>
        <w:id w:val="9459749"/>
        <w:placeholder>
          <w:docPart w:val="0AE3BCB8693F7F4EBB28AD897E0DE0CD"/>
        </w:placeholder>
      </w:sdtPr>
      <w:sdtContent>
        <w:p w14:paraId="42AB09B7" w14:textId="77777777" w:rsidR="00E748CE" w:rsidRPr="00E748CE" w:rsidRDefault="00E748CE" w:rsidP="00A23360">
          <w:pPr>
            <w:pStyle w:val="BodyText"/>
            <w:rPr>
              <w:b/>
            </w:rPr>
          </w:pPr>
          <w:r w:rsidRPr="00E748CE">
            <w:rPr>
              <w:b/>
            </w:rPr>
            <w:t>University of New South Wales</w:t>
          </w:r>
          <w:r>
            <w:rPr>
              <w:b/>
            </w:rPr>
            <w:t xml:space="preserve"> (UNSW)</w:t>
          </w:r>
        </w:p>
        <w:p w14:paraId="36A094E9" w14:textId="77777777" w:rsidR="00E748CE" w:rsidRDefault="00E748CE" w:rsidP="00E748CE">
          <w:pPr>
            <w:pStyle w:val="BodyText"/>
            <w:numPr>
              <w:ilvl w:val="0"/>
              <w:numId w:val="14"/>
            </w:numPr>
          </w:pPr>
          <w:r>
            <w:t>Research Topic: Security Analysis on Memory Authentication Systems</w:t>
          </w:r>
        </w:p>
        <w:p w14:paraId="497D89E8" w14:textId="77777777" w:rsidR="00E748CE" w:rsidRDefault="00E748CE" w:rsidP="00E748CE">
          <w:pPr>
            <w:pStyle w:val="BodyText"/>
            <w:numPr>
              <w:ilvl w:val="0"/>
              <w:numId w:val="14"/>
            </w:numPr>
          </w:pPr>
          <w:r>
            <w:t xml:space="preserve">Supervisor: Hui(Annie) Guo, </w:t>
          </w:r>
        </w:p>
        <w:p w14:paraId="70206C42" w14:textId="77777777" w:rsidR="00A23360" w:rsidRDefault="00E748CE" w:rsidP="00E748CE">
          <w:pPr>
            <w:pStyle w:val="BodyText"/>
            <w:numPr>
              <w:ilvl w:val="0"/>
              <w:numId w:val="14"/>
            </w:numPr>
          </w:pPr>
          <w:r w:rsidRPr="00E748CE">
            <w:rPr>
              <w:b/>
            </w:rPr>
            <w:t>Distinction</w:t>
          </w:r>
          <w:r>
            <w:t xml:space="preserve"> average results</w:t>
          </w:r>
        </w:p>
      </w:sdtContent>
    </w:sdt>
    <w:p w14:paraId="26E61E28" w14:textId="77777777" w:rsidR="00A23360" w:rsidRDefault="00A23360" w:rsidP="00A23360">
      <w:pPr>
        <w:pStyle w:val="Heading2"/>
      </w:pPr>
      <w:sdt>
        <w:sdtPr>
          <w:id w:val="9459752"/>
          <w:placeholder>
            <w:docPart w:val="3444B44909C260489B6CB36953539F73"/>
          </w:placeholder>
        </w:sdtPr>
        <w:sdtContent>
          <w:r w:rsidR="005D7170">
            <w:t>Bachelor of Engineering in Software Engineering</w:t>
          </w:r>
        </w:sdtContent>
      </w:sdt>
      <w:r>
        <w:tab/>
      </w:r>
      <w:r w:rsidR="005D7170">
        <w:tab/>
      </w:r>
      <w:r w:rsidR="00E748CE">
        <w:tab/>
      </w:r>
      <w:r w:rsidR="00E748CE">
        <w:tab/>
      </w:r>
      <w:r w:rsidR="00E748CE">
        <w:tab/>
      </w:r>
      <w:r w:rsidR="005D7170">
        <w:t>Sep 2008 – Jun 2012</w:t>
      </w:r>
    </w:p>
    <w:sdt>
      <w:sdtPr>
        <w:id w:val="9459753"/>
        <w:placeholder>
          <w:docPart w:val="A199ED4610CF9D479D5C8D8A3DB3E948"/>
        </w:placeholder>
      </w:sdtPr>
      <w:sdtEndPr>
        <w:rPr>
          <w:b/>
        </w:rPr>
      </w:sdtEndPr>
      <w:sdtContent>
        <w:p w14:paraId="651FB9DF" w14:textId="77777777" w:rsidR="00E748CE" w:rsidRDefault="00E748CE" w:rsidP="00A23360">
          <w:pPr>
            <w:pStyle w:val="BodyText"/>
            <w:rPr>
              <w:b/>
            </w:rPr>
          </w:pPr>
          <w:r w:rsidRPr="00E748CE">
            <w:rPr>
              <w:b/>
            </w:rPr>
            <w:t>Beihang University (BUAA)</w:t>
          </w:r>
        </w:p>
        <w:p w14:paraId="0D2A9BF2" w14:textId="77777777" w:rsidR="00A23360" w:rsidRPr="00E748CE" w:rsidRDefault="00E748CE" w:rsidP="00E748CE">
          <w:pPr>
            <w:pStyle w:val="BodyText"/>
            <w:numPr>
              <w:ilvl w:val="0"/>
              <w:numId w:val="15"/>
            </w:numPr>
            <w:rPr>
              <w:b/>
            </w:rPr>
          </w:pPr>
          <w:r>
            <w:rPr>
              <w:b/>
            </w:rPr>
            <w:t xml:space="preserve">Distinction </w:t>
          </w:r>
          <w:r>
            <w:t>average results</w:t>
          </w:r>
        </w:p>
      </w:sdtContent>
    </w:sdt>
    <w:p w14:paraId="36AD5706" w14:textId="77777777" w:rsidR="00F015DE" w:rsidRDefault="00E748CE">
      <w:pPr>
        <w:pStyle w:val="Heading1"/>
      </w:pPr>
      <w:r>
        <w:t>Employment</w:t>
      </w:r>
    </w:p>
    <w:p w14:paraId="32F05F4A" w14:textId="77777777" w:rsidR="00F015DE" w:rsidRDefault="005D7170">
      <w:pPr>
        <w:pStyle w:val="Heading2"/>
      </w:pPr>
      <w:sdt>
        <w:sdtPr>
          <w:id w:val="9459739"/>
          <w:placeholder>
            <w:docPart w:val="163CBBBF35D97A4782EFA8855D50142E"/>
          </w:placeholder>
        </w:sdtPr>
        <w:sdtContent>
          <w:r w:rsidR="00E748CE">
            <w:t>Graduate Teaching Assistant</w:t>
          </w:r>
        </w:sdtContent>
      </w:sdt>
      <w:r w:rsidR="000201D0">
        <w:tab/>
      </w:r>
      <w:r w:rsidR="00E748CE">
        <w:tab/>
      </w:r>
      <w:r w:rsidR="00E748CE">
        <w:tab/>
      </w:r>
      <w:r w:rsidR="00E748CE">
        <w:tab/>
      </w:r>
      <w:r w:rsidR="00E748CE">
        <w:tab/>
        <w:t>Aug 2013 – Dec 2013</w:t>
      </w:r>
    </w:p>
    <w:sdt>
      <w:sdtPr>
        <w:id w:val="9459741"/>
        <w:placeholder>
          <w:docPart w:val="94C6DDB97EF8E64FA454AC60A4637B71"/>
        </w:placeholder>
      </w:sdtPr>
      <w:sdtContent>
        <w:p w14:paraId="4A84791E" w14:textId="206D6043" w:rsidR="00E748CE" w:rsidRPr="00E748CE" w:rsidRDefault="00E748CE">
          <w:pPr>
            <w:pStyle w:val="BodyText"/>
            <w:rPr>
              <w:b/>
            </w:rPr>
          </w:pPr>
          <w:r w:rsidRPr="00E748CE">
            <w:rPr>
              <w:b/>
            </w:rPr>
            <w:t xml:space="preserve">University of New South </w:t>
          </w:r>
          <w:r w:rsidR="00521DC4" w:rsidRPr="00E748CE">
            <w:rPr>
              <w:b/>
            </w:rPr>
            <w:t>Wales</w:t>
          </w:r>
          <w:r w:rsidR="00521DC4">
            <w:rPr>
              <w:b/>
            </w:rPr>
            <w:t xml:space="preserve"> (</w:t>
          </w:r>
          <w:r>
            <w:rPr>
              <w:b/>
            </w:rPr>
            <w:t>UNSW)</w:t>
          </w:r>
        </w:p>
        <w:p w14:paraId="57274891" w14:textId="77777777" w:rsidR="00F015DE" w:rsidRDefault="005D7170" w:rsidP="00E748CE">
          <w:pPr>
            <w:pStyle w:val="BodyText"/>
            <w:numPr>
              <w:ilvl w:val="0"/>
              <w:numId w:val="13"/>
            </w:numPr>
          </w:pPr>
        </w:p>
      </w:sdtContent>
    </w:sdt>
    <w:p w14:paraId="1917C642" w14:textId="77777777" w:rsidR="00F015DE" w:rsidRDefault="005D7170">
      <w:pPr>
        <w:pStyle w:val="Heading2"/>
      </w:pPr>
      <w:sdt>
        <w:sdtPr>
          <w:id w:val="9459744"/>
          <w:placeholder>
            <w:docPart w:val="AD4EAF4BB9DEAF4EB7EB834B078A5F70"/>
          </w:placeholder>
        </w:sdtPr>
        <w:sdtContent>
          <w:r w:rsidR="00E748CE">
            <w:t>Summer Intern</w:t>
          </w:r>
        </w:sdtContent>
      </w:sdt>
      <w:r w:rsidR="000201D0">
        <w:tab/>
      </w:r>
      <w:r w:rsidR="00E748CE">
        <w:tab/>
      </w:r>
      <w:r w:rsidR="00E748CE">
        <w:tab/>
      </w:r>
      <w:r w:rsidR="00E748CE">
        <w:tab/>
      </w:r>
      <w:r w:rsidR="00E748CE">
        <w:tab/>
        <w:t>Nov 2012 – Feb 2013</w:t>
      </w:r>
    </w:p>
    <w:sdt>
      <w:sdtPr>
        <w:id w:val="9459745"/>
        <w:placeholder>
          <w:docPart w:val="53F2E3ED351DAA469CAB7F3F38D943FE"/>
        </w:placeholder>
      </w:sdtPr>
      <w:sdtEndPr>
        <w:rPr>
          <w:b/>
        </w:rPr>
      </w:sdtEndPr>
      <w:sdtContent>
        <w:p w14:paraId="401D94D0" w14:textId="73D485E8" w:rsidR="00E748CE" w:rsidRDefault="00E748CE">
          <w:pPr>
            <w:pStyle w:val="BodyText"/>
            <w:rPr>
              <w:b/>
            </w:rPr>
          </w:pPr>
          <w:r w:rsidRPr="00E748CE">
            <w:rPr>
              <w:b/>
            </w:rPr>
            <w:t xml:space="preserve">National ICT </w:t>
          </w:r>
          <w:r w:rsidR="00521DC4" w:rsidRPr="00E748CE">
            <w:rPr>
              <w:b/>
            </w:rPr>
            <w:t>Australia (</w:t>
          </w:r>
          <w:r w:rsidRPr="00E748CE">
            <w:rPr>
              <w:b/>
            </w:rPr>
            <w:t>NICTA)</w:t>
          </w:r>
        </w:p>
        <w:p w14:paraId="49E2CA4D" w14:textId="77777777" w:rsidR="00F015DE" w:rsidRPr="00E748CE" w:rsidRDefault="005D7170" w:rsidP="00E748CE">
          <w:pPr>
            <w:pStyle w:val="BodyText"/>
            <w:numPr>
              <w:ilvl w:val="0"/>
              <w:numId w:val="13"/>
            </w:numPr>
            <w:rPr>
              <w:b/>
            </w:rPr>
          </w:pPr>
        </w:p>
      </w:sdtContent>
    </w:sdt>
    <w:p w14:paraId="1C77C48A" w14:textId="77777777" w:rsidR="00F015DE" w:rsidRDefault="005D7170">
      <w:pPr>
        <w:pStyle w:val="Heading2"/>
      </w:pPr>
      <w:sdt>
        <w:sdtPr>
          <w:id w:val="9459746"/>
          <w:placeholder>
            <w:docPart w:val="4D071492F742B74EA94371A059D2FEE7"/>
          </w:placeholder>
        </w:sdtPr>
        <w:sdtContent>
          <w:r w:rsidR="00E748CE">
            <w:t>Teaching Assistant</w:t>
          </w:r>
        </w:sdtContent>
      </w:sdt>
      <w:r w:rsidR="000201D0">
        <w:tab/>
      </w:r>
      <w:r w:rsidR="00E748CE">
        <w:tab/>
      </w:r>
      <w:r w:rsidR="00E748CE">
        <w:tab/>
      </w:r>
      <w:r w:rsidR="00E748CE">
        <w:tab/>
      </w:r>
      <w:r w:rsidR="00E748CE">
        <w:tab/>
        <w:t>Sep 2008 – Jun 2012</w:t>
      </w:r>
    </w:p>
    <w:sdt>
      <w:sdtPr>
        <w:id w:val="9459747"/>
        <w:placeholder>
          <w:docPart w:val="2C46C00B6D33044A9C8C6ECA1B3E2736"/>
        </w:placeholder>
      </w:sdtPr>
      <w:sdtContent>
        <w:p w14:paraId="0C25A340" w14:textId="6F1E1E27" w:rsidR="00521DC4" w:rsidRPr="004725DC" w:rsidRDefault="00521DC4">
          <w:pPr>
            <w:pStyle w:val="BodyText"/>
            <w:rPr>
              <w:b/>
            </w:rPr>
          </w:pPr>
          <w:r w:rsidRPr="004725DC">
            <w:rPr>
              <w:b/>
            </w:rPr>
            <w:t>Beihang University (BUAA)</w:t>
          </w:r>
        </w:p>
        <w:p w14:paraId="7177B41A" w14:textId="77777777" w:rsidR="00521DC4" w:rsidRDefault="00521DC4" w:rsidP="00521DC4">
          <w:pPr>
            <w:pStyle w:val="BodyText"/>
            <w:numPr>
              <w:ilvl w:val="0"/>
              <w:numId w:val="13"/>
            </w:numPr>
          </w:pPr>
        </w:p>
        <w:p w14:paraId="39BBB06F" w14:textId="1AF472AB" w:rsidR="00F015DE" w:rsidRDefault="005D7170">
          <w:pPr>
            <w:pStyle w:val="BodyText"/>
          </w:pPr>
        </w:p>
      </w:sdtContent>
    </w:sdt>
    <w:p w14:paraId="096D4538" w14:textId="57DB6E8A" w:rsidR="00F015DE" w:rsidRDefault="00521DC4">
      <w:pPr>
        <w:pStyle w:val="Heading1"/>
      </w:pPr>
      <w:r>
        <w:lastRenderedPageBreak/>
        <w:t>Commercial Projects</w:t>
      </w:r>
    </w:p>
    <w:sdt>
      <w:sdtPr>
        <w:id w:val="9459754"/>
        <w:placeholder>
          <w:docPart w:val="540BA08B4641684BA9D1F788043C8556"/>
        </w:placeholder>
      </w:sdtPr>
      <w:sdtEndPr>
        <w:rPr>
          <w:rFonts w:asciiTheme="minorHAnsi" w:eastAsiaTheme="minorEastAsia" w:hAnsiTheme="minorHAnsi" w:cstheme="minorBidi"/>
          <w:b w:val="0"/>
          <w:bCs w:val="0"/>
          <w:color w:val="auto"/>
          <w:szCs w:val="22"/>
        </w:rPr>
      </w:sdtEndPr>
      <w:sdtContent>
        <w:p w14:paraId="055BBB46" w14:textId="0AE8FE66" w:rsidR="004725DC" w:rsidRDefault="004725DC" w:rsidP="004725DC">
          <w:pPr>
            <w:pStyle w:val="Heading2"/>
          </w:pPr>
          <w:sdt>
            <w:sdtPr>
              <w:id w:val="329174394"/>
              <w:placeholder>
                <w:docPart w:val="DF106B9EEDCBA44D9DDDEEB24D87EA32"/>
              </w:placeholder>
            </w:sdtPr>
            <w:sdtContent>
              <w:r>
                <w:t>Voice-Control Blind-Guiding System</w:t>
              </w:r>
            </w:sdtContent>
          </w:sdt>
          <w:r>
            <w:tab/>
          </w:r>
          <w:r>
            <w:tab/>
          </w:r>
          <w:r>
            <w:tab/>
          </w:r>
          <w:r>
            <w:tab/>
          </w:r>
          <w:r>
            <w:tab/>
            <w:t>Aug 2013 – Dec 2013</w:t>
          </w:r>
        </w:p>
        <w:sdt>
          <w:sdtPr>
            <w:id w:val="638611556"/>
            <w:placeholder>
              <w:docPart w:val="8CA548DD07FE0C4BA435CDE6D12B3EF4"/>
            </w:placeholder>
          </w:sdtPr>
          <w:sdtContent>
            <w:p w14:paraId="2B2C1E55" w14:textId="74FFE8E0" w:rsidR="004725DC" w:rsidRPr="00E748CE" w:rsidRDefault="004725DC" w:rsidP="004725DC">
              <w:pPr>
                <w:pStyle w:val="BodyText"/>
                <w:rPr>
                  <w:b/>
                </w:rPr>
              </w:pPr>
              <w:r>
                <w:rPr>
                  <w:b/>
                </w:rPr>
                <w:t>VIA-Beihang Joint Lab</w:t>
              </w:r>
            </w:p>
            <w:p w14:paraId="56947BAB" w14:textId="77777777" w:rsidR="004725DC" w:rsidRDefault="004725DC" w:rsidP="004725DC">
              <w:pPr>
                <w:pStyle w:val="BodyText"/>
                <w:numPr>
                  <w:ilvl w:val="0"/>
                  <w:numId w:val="13"/>
                </w:numPr>
              </w:pPr>
            </w:p>
          </w:sdtContent>
        </w:sdt>
        <w:p w14:paraId="7AF11A3F" w14:textId="50CEA887" w:rsidR="004725DC" w:rsidRDefault="004725DC" w:rsidP="004725DC">
          <w:pPr>
            <w:pStyle w:val="Heading2"/>
          </w:pPr>
          <w:sdt>
            <w:sdtPr>
              <w:id w:val="849226104"/>
              <w:placeholder>
                <w:docPart w:val="575EBB1F7E9CAF4581D7A3B2E967D6B5"/>
              </w:placeholder>
            </w:sdtPr>
            <w:sdtContent>
              <w:r>
                <w:t>Baidu A-star Programming Competition Website Project</w:t>
              </w:r>
            </w:sdtContent>
          </w:sdt>
          <w:r>
            <w:tab/>
          </w:r>
          <w:r>
            <w:tab/>
          </w:r>
          <w:r>
            <w:tab/>
          </w:r>
          <w:r>
            <w:tab/>
          </w:r>
          <w:r>
            <w:tab/>
            <w:t>Aug 2013 – Dec 2013</w:t>
          </w:r>
        </w:p>
        <w:sdt>
          <w:sdtPr>
            <w:id w:val="951358396"/>
            <w:placeholder>
              <w:docPart w:val="D146E003493DDF46B64743F6A2346B29"/>
            </w:placeholder>
          </w:sdtPr>
          <w:sdtContent>
            <w:p w14:paraId="0E88DE5F" w14:textId="77777777" w:rsidR="004725DC" w:rsidRPr="00E748CE" w:rsidRDefault="004725DC" w:rsidP="004725DC">
              <w:pPr>
                <w:pStyle w:val="BodyText"/>
                <w:rPr>
                  <w:b/>
                </w:rPr>
              </w:pPr>
              <w:r>
                <w:rPr>
                  <w:b/>
                </w:rPr>
                <w:t>VIA-Beihang Joint Lab</w:t>
              </w:r>
            </w:p>
            <w:p w14:paraId="44CB1A10" w14:textId="3B547578" w:rsidR="00A23360" w:rsidRDefault="004725DC" w:rsidP="00A23360">
              <w:pPr>
                <w:pStyle w:val="BodyText"/>
                <w:numPr>
                  <w:ilvl w:val="0"/>
                  <w:numId w:val="13"/>
                </w:numPr>
              </w:pPr>
            </w:p>
          </w:sdtContent>
        </w:sdt>
        <w:p w14:paraId="3EB3B433" w14:textId="77777777" w:rsidR="00A23360" w:rsidRDefault="00A23360" w:rsidP="00A23360">
          <w:pPr>
            <w:pStyle w:val="Heading1"/>
          </w:pPr>
          <w:r>
            <w:t>Skills</w:t>
          </w:r>
        </w:p>
        <w:p w14:paraId="509DAC83" w14:textId="77777777" w:rsidR="004725DC" w:rsidRDefault="004725DC" w:rsidP="00A23360">
          <w:pPr>
            <w:pStyle w:val="BodyText"/>
          </w:pPr>
        </w:p>
        <w:p w14:paraId="4BEFF315" w14:textId="77777777" w:rsidR="004725DC" w:rsidRDefault="004725DC" w:rsidP="00A23360">
          <w:pPr>
            <w:pStyle w:val="BodyText"/>
          </w:pPr>
        </w:p>
        <w:p w14:paraId="4F4D5022" w14:textId="77777777" w:rsidR="004725DC" w:rsidRDefault="004725DC" w:rsidP="00A23360">
          <w:pPr>
            <w:pStyle w:val="BodyText"/>
          </w:pPr>
        </w:p>
        <w:p w14:paraId="6CE91CDF" w14:textId="3261C161" w:rsidR="004725DC" w:rsidRDefault="004725DC" w:rsidP="004725DC">
          <w:pPr>
            <w:pStyle w:val="Heading1"/>
          </w:pPr>
          <w:bookmarkStart w:id="0" w:name="_GoBack"/>
          <w:bookmarkEnd w:id="0"/>
        </w:p>
        <w:p w14:paraId="46057B44" w14:textId="77777777" w:rsidR="004725DC" w:rsidRDefault="004725DC" w:rsidP="004725DC">
          <w:pPr>
            <w:pStyle w:val="Heading2"/>
          </w:pPr>
          <w:sdt>
            <w:sdtPr>
              <w:id w:val="-733771984"/>
              <w:placeholder>
                <w:docPart w:val="891CA334F4B9054BA3513F5AA8961F5D"/>
              </w:placeholder>
            </w:sdtPr>
            <w:sdtContent>
              <w:r>
                <w:t>Voice-Control Blind-Guiding System</w:t>
              </w:r>
            </w:sdtContent>
          </w:sdt>
          <w:r>
            <w:tab/>
          </w:r>
          <w:r>
            <w:tab/>
          </w:r>
          <w:r>
            <w:tab/>
          </w:r>
          <w:r>
            <w:tab/>
          </w:r>
          <w:r>
            <w:tab/>
            <w:t>Aug 2013 – Dec 2013</w:t>
          </w:r>
        </w:p>
        <w:sdt>
          <w:sdtPr>
            <w:id w:val="-1797441288"/>
            <w:placeholder>
              <w:docPart w:val="09A99AF7D2681D47831D6105E1F9461D"/>
            </w:placeholder>
          </w:sdtPr>
          <w:sdtContent>
            <w:p w14:paraId="5B56BB0A" w14:textId="77777777" w:rsidR="004725DC" w:rsidRPr="00E748CE" w:rsidRDefault="004725DC" w:rsidP="004725DC">
              <w:pPr>
                <w:pStyle w:val="BodyText"/>
                <w:rPr>
                  <w:b/>
                </w:rPr>
              </w:pPr>
              <w:r>
                <w:rPr>
                  <w:b/>
                </w:rPr>
                <w:t>VIA-Beihang Joint Lab</w:t>
              </w:r>
            </w:p>
            <w:p w14:paraId="29525895" w14:textId="77777777" w:rsidR="004725DC" w:rsidRDefault="004725DC" w:rsidP="004725DC">
              <w:pPr>
                <w:pStyle w:val="BodyText"/>
                <w:numPr>
                  <w:ilvl w:val="0"/>
                  <w:numId w:val="13"/>
                </w:numPr>
              </w:pPr>
            </w:p>
          </w:sdtContent>
        </w:sdt>
        <w:p w14:paraId="571D1FD3" w14:textId="77777777" w:rsidR="004725DC" w:rsidRDefault="004725DC" w:rsidP="004725DC">
          <w:pPr>
            <w:pStyle w:val="Heading2"/>
          </w:pPr>
          <w:sdt>
            <w:sdtPr>
              <w:id w:val="1304350009"/>
              <w:placeholder>
                <w:docPart w:val="58DEDB1272FD1F48997AF7678E779C69"/>
              </w:placeholder>
            </w:sdtPr>
            <w:sdtContent>
              <w:r>
                <w:t>Baidu A-star Programming Competition Website Project</w:t>
              </w:r>
            </w:sdtContent>
          </w:sdt>
          <w:r>
            <w:tab/>
          </w:r>
          <w:r>
            <w:tab/>
          </w:r>
          <w:r>
            <w:tab/>
          </w:r>
          <w:r>
            <w:tab/>
          </w:r>
          <w:r>
            <w:tab/>
            <w:t>Aug 2013 – Dec 2013</w:t>
          </w:r>
        </w:p>
        <w:sdt>
          <w:sdtPr>
            <w:id w:val="1902256294"/>
            <w:placeholder>
              <w:docPart w:val="E7CC63622276DA4A8ED62A69126B9953"/>
            </w:placeholder>
          </w:sdtPr>
          <w:sdtContent>
            <w:p w14:paraId="135AB760" w14:textId="77777777" w:rsidR="004725DC" w:rsidRPr="00E748CE" w:rsidRDefault="004725DC" w:rsidP="004725DC">
              <w:pPr>
                <w:pStyle w:val="BodyText"/>
                <w:rPr>
                  <w:b/>
                </w:rPr>
              </w:pPr>
              <w:r>
                <w:rPr>
                  <w:b/>
                </w:rPr>
                <w:t>VIA-Beihang Joint Lab</w:t>
              </w:r>
            </w:p>
            <w:p w14:paraId="0F14E0F2" w14:textId="1A398990" w:rsidR="00F015DE" w:rsidRDefault="004725DC" w:rsidP="004725DC">
              <w:pPr>
                <w:pStyle w:val="BodyText"/>
              </w:pPr>
            </w:p>
          </w:sdtContent>
        </w:sdt>
      </w:sdtContent>
    </w:sdt>
    <w:p w14:paraId="2F066447" w14:textId="77777777" w:rsidR="00F015DE" w:rsidRDefault="00F015DE"/>
    <w:sectPr w:rsidR="00F015DE" w:rsidSect="00F015DE">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15407D" w14:textId="77777777" w:rsidR="00233E9D" w:rsidRDefault="00233E9D">
      <w:r>
        <w:separator/>
      </w:r>
    </w:p>
  </w:endnote>
  <w:endnote w:type="continuationSeparator" w:id="0">
    <w:p w14:paraId="4EF56375" w14:textId="77777777" w:rsidR="00233E9D" w:rsidRDefault="00233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41AEC1" w14:textId="77777777" w:rsidR="00233E9D" w:rsidRDefault="00233E9D">
    <w:pPr>
      <w:pStyle w:val="Footer"/>
    </w:pPr>
    <w:r>
      <w:fldChar w:fldCharType="begin"/>
    </w:r>
    <w:r>
      <w:instrText xml:space="preserve"> Page </w:instrText>
    </w:r>
    <w:r>
      <w:fldChar w:fldCharType="separate"/>
    </w:r>
    <w:r w:rsidR="00433D0B">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41D2C2" w14:textId="77777777" w:rsidR="00233E9D" w:rsidRDefault="00233E9D">
      <w:r>
        <w:separator/>
      </w:r>
    </w:p>
  </w:footnote>
  <w:footnote w:type="continuationSeparator" w:id="0">
    <w:p w14:paraId="2444F36E" w14:textId="77777777" w:rsidR="00233E9D" w:rsidRDefault="00233E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233E9D" w14:paraId="65721AE4" w14:textId="77777777">
      <w:trPr>
        <w:trHeight w:val="720"/>
      </w:trPr>
      <w:tc>
        <w:tcPr>
          <w:tcW w:w="10188" w:type="dxa"/>
          <w:vAlign w:val="center"/>
        </w:tcPr>
        <w:p w14:paraId="7E5A2C29" w14:textId="77777777" w:rsidR="00233E9D" w:rsidRDefault="00233E9D"/>
      </w:tc>
      <w:tc>
        <w:tcPr>
          <w:tcW w:w="720" w:type="dxa"/>
          <w:shd w:val="clear" w:color="auto" w:fill="A9122A" w:themeFill="accent1"/>
          <w:vAlign w:val="center"/>
        </w:tcPr>
        <w:p w14:paraId="645D2C1C" w14:textId="77777777" w:rsidR="00233E9D" w:rsidRDefault="00233E9D"/>
      </w:tc>
    </w:tr>
  </w:tbl>
  <w:p w14:paraId="657E8C2B" w14:textId="77777777" w:rsidR="00233E9D" w:rsidRDefault="00233E9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680"/>
      <w:gridCol w:w="2336"/>
    </w:tblGrid>
    <w:tr w:rsidR="00233E9D" w:rsidRPr="00A23360" w14:paraId="13046B50" w14:textId="77777777">
      <w:tc>
        <w:tcPr>
          <w:tcW w:w="9288" w:type="dxa"/>
          <w:vAlign w:val="center"/>
        </w:tcPr>
        <w:p w14:paraId="7F837034" w14:textId="77777777" w:rsidR="00233E9D" w:rsidRPr="00A23360" w:rsidRDefault="00233E9D">
          <w:pPr>
            <w:pStyle w:val="Title"/>
            <w:rPr>
              <w:color w:val="auto"/>
            </w:rPr>
          </w:pPr>
          <w:r>
            <w:rPr>
              <w:color w:val="auto"/>
            </w:rPr>
            <w:t>Tao Liu</w:t>
          </w:r>
        </w:p>
        <w:p w14:paraId="70746776" w14:textId="77777777" w:rsidR="00233E9D" w:rsidRPr="00A23360" w:rsidRDefault="00233E9D">
          <w:pPr>
            <w:pStyle w:val="ContactDetails"/>
          </w:pPr>
          <w:r w:rsidRPr="00A23360">
            <w:fldChar w:fldCharType="begin"/>
          </w:r>
          <w:r w:rsidRPr="00A23360">
            <w:instrText xml:space="preserve"> PLACEHOLDER </w:instrText>
          </w:r>
          <w:r w:rsidRPr="00A23360">
            <w:fldChar w:fldCharType="begin"/>
          </w:r>
          <w:r w:rsidRPr="00A23360">
            <w:instrText xml:space="preserve"> IF </w:instrText>
          </w:r>
          <w:r w:rsidRPr="00A23360">
            <w:fldChar w:fldCharType="begin"/>
          </w:r>
          <w:r w:rsidRPr="00A23360">
            <w:instrText xml:space="preserve"> USERPROPERTY WorkStreet </w:instrText>
          </w:r>
          <w:r w:rsidRPr="00A23360">
            <w:fldChar w:fldCharType="end"/>
          </w:r>
          <w:r w:rsidRPr="00A23360">
            <w:instrText xml:space="preserve">="" "[Street Address]" </w:instrText>
          </w:r>
          <w:r w:rsidRPr="00A23360">
            <w:fldChar w:fldCharType="begin"/>
          </w:r>
          <w:r w:rsidRPr="00A23360">
            <w:instrText xml:space="preserve"> USERPROPERTY WorkStreet </w:instrText>
          </w:r>
          <w:r w:rsidRPr="00A23360">
            <w:fldChar w:fldCharType="separate"/>
          </w:r>
          <w:r w:rsidRPr="00A23360">
            <w:instrText>93 Perry Street</w:instrText>
          </w:r>
          <w:r w:rsidRPr="00A23360">
            <w:fldChar w:fldCharType="end"/>
          </w:r>
          <w:r w:rsidRPr="00A23360">
            <w:fldChar w:fldCharType="separate"/>
          </w:r>
          <w:r w:rsidR="00433D0B" w:rsidRPr="00A23360">
            <w:rPr>
              <w:noProof/>
            </w:rPr>
            <w:instrText>[Street Address]</w:instrText>
          </w:r>
          <w:r w:rsidRPr="00A23360">
            <w:fldChar w:fldCharType="end"/>
          </w:r>
          <w:r w:rsidRPr="00A23360">
            <w:instrText xml:space="preserve"> \* MERGEFORMAT</w:instrText>
          </w:r>
          <w:r w:rsidRPr="00A23360">
            <w:fldChar w:fldCharType="separate"/>
          </w:r>
          <w:r w:rsidR="00433D0B" w:rsidRPr="00A23360">
            <w:t>[Street Address]</w:t>
          </w:r>
          <w:r w:rsidRPr="00A23360">
            <w:fldChar w:fldCharType="end"/>
          </w:r>
          <w:r w:rsidRPr="00A23360">
            <w:sym w:font="Wingdings 2" w:char="F097"/>
          </w:r>
          <w:r w:rsidRPr="00A23360">
            <w:t xml:space="preserve"> </w:t>
          </w:r>
          <w:r w:rsidRPr="00A23360">
            <w:fldChar w:fldCharType="begin"/>
          </w:r>
          <w:r w:rsidRPr="00A23360">
            <w:instrText xml:space="preserve"> PLACEHOLDER </w:instrText>
          </w:r>
          <w:r w:rsidRPr="00A23360">
            <w:fldChar w:fldCharType="begin"/>
          </w:r>
          <w:r w:rsidRPr="00A23360">
            <w:instrText xml:space="preserve"> IF </w:instrText>
          </w:r>
          <w:r w:rsidRPr="00A23360">
            <w:fldChar w:fldCharType="begin"/>
          </w:r>
          <w:r w:rsidRPr="00A23360">
            <w:instrText xml:space="preserve"> USERPROPERTY WorkCity </w:instrText>
          </w:r>
          <w:r w:rsidRPr="00A23360">
            <w:fldChar w:fldCharType="end"/>
          </w:r>
          <w:r w:rsidRPr="00A23360">
            <w:instrText xml:space="preserve">="" "[City]" </w:instrText>
          </w:r>
          <w:r w:rsidRPr="00A23360">
            <w:fldChar w:fldCharType="begin"/>
          </w:r>
          <w:r w:rsidRPr="00A23360">
            <w:instrText xml:space="preserve"> USERPROPERTY WorkCity </w:instrText>
          </w:r>
          <w:r w:rsidRPr="00A23360">
            <w:fldChar w:fldCharType="separate"/>
          </w:r>
          <w:r w:rsidRPr="00A23360">
            <w:rPr>
              <w:b w:val="0"/>
              <w:bCs/>
            </w:rPr>
            <w:instrText>Error! Bookmark not defined.</w:instrText>
          </w:r>
          <w:r w:rsidRPr="00A23360">
            <w:fldChar w:fldCharType="end"/>
          </w:r>
          <w:r w:rsidRPr="00A23360">
            <w:fldChar w:fldCharType="separate"/>
          </w:r>
          <w:r w:rsidR="00433D0B" w:rsidRPr="00A23360">
            <w:rPr>
              <w:noProof/>
            </w:rPr>
            <w:instrText>[City]</w:instrText>
          </w:r>
          <w:r w:rsidRPr="00A23360">
            <w:fldChar w:fldCharType="end"/>
          </w:r>
          <w:r w:rsidRPr="00A23360">
            <w:instrText xml:space="preserve"> \* MERGEFORMAT</w:instrText>
          </w:r>
          <w:r w:rsidRPr="00A23360">
            <w:fldChar w:fldCharType="separate"/>
          </w:r>
          <w:r w:rsidR="00433D0B" w:rsidRPr="00A23360">
            <w:t>[City]</w:t>
          </w:r>
          <w:r w:rsidRPr="00A23360">
            <w:fldChar w:fldCharType="end"/>
          </w:r>
          <w:r w:rsidRPr="00A23360">
            <w:t xml:space="preserve">, </w:t>
          </w:r>
          <w:r w:rsidRPr="00A23360">
            <w:fldChar w:fldCharType="begin"/>
          </w:r>
          <w:r w:rsidRPr="00A23360">
            <w:instrText xml:space="preserve"> PLACEHOLDER </w:instrText>
          </w:r>
          <w:r w:rsidRPr="00A23360">
            <w:fldChar w:fldCharType="begin"/>
          </w:r>
          <w:r w:rsidRPr="00A23360">
            <w:instrText xml:space="preserve"> IF </w:instrText>
          </w:r>
          <w:r w:rsidRPr="00A23360">
            <w:fldChar w:fldCharType="begin"/>
          </w:r>
          <w:r w:rsidRPr="00A23360">
            <w:instrText xml:space="preserve"> USERPROPERTY WorkState </w:instrText>
          </w:r>
          <w:r w:rsidRPr="00A23360">
            <w:fldChar w:fldCharType="end"/>
          </w:r>
          <w:r w:rsidRPr="00A23360">
            <w:instrText xml:space="preserve">="" "[State]"  </w:instrText>
          </w:r>
          <w:r w:rsidRPr="00A23360">
            <w:fldChar w:fldCharType="begin"/>
          </w:r>
          <w:r w:rsidRPr="00A23360">
            <w:instrText xml:space="preserve"> USERPROPERTY WorkState </w:instrText>
          </w:r>
          <w:r w:rsidRPr="00A23360">
            <w:fldChar w:fldCharType="separate"/>
          </w:r>
          <w:r w:rsidRPr="00A23360">
            <w:rPr>
              <w:b w:val="0"/>
              <w:bCs/>
            </w:rPr>
            <w:instrText>Error! Bookmark not defined.</w:instrText>
          </w:r>
          <w:r w:rsidRPr="00A23360">
            <w:fldChar w:fldCharType="end"/>
          </w:r>
          <w:r w:rsidRPr="00A23360">
            <w:fldChar w:fldCharType="separate"/>
          </w:r>
          <w:r w:rsidR="00433D0B" w:rsidRPr="00A23360">
            <w:rPr>
              <w:noProof/>
            </w:rPr>
            <w:instrText>[State]</w:instrText>
          </w:r>
          <w:r w:rsidRPr="00A23360">
            <w:fldChar w:fldCharType="end"/>
          </w:r>
          <w:r w:rsidRPr="00A23360">
            <w:instrText xml:space="preserve"> \* MERGEFORMAT</w:instrText>
          </w:r>
          <w:r w:rsidRPr="00A23360">
            <w:fldChar w:fldCharType="separate"/>
          </w:r>
          <w:r w:rsidR="00433D0B" w:rsidRPr="00A23360">
            <w:t>[State]</w:t>
          </w:r>
          <w:r w:rsidRPr="00A23360">
            <w:fldChar w:fldCharType="end"/>
          </w:r>
          <w:r w:rsidRPr="00A23360">
            <w:t xml:space="preserve"> </w:t>
          </w:r>
          <w:r w:rsidRPr="00A23360">
            <w:fldChar w:fldCharType="begin"/>
          </w:r>
          <w:r w:rsidRPr="00A23360">
            <w:instrText xml:space="preserve"> PLACEHOLDER </w:instrText>
          </w:r>
          <w:r w:rsidRPr="00A23360">
            <w:fldChar w:fldCharType="begin"/>
          </w:r>
          <w:r w:rsidRPr="00A23360">
            <w:instrText xml:space="preserve"> IF </w:instrText>
          </w:r>
          <w:r w:rsidRPr="00A23360">
            <w:fldChar w:fldCharType="begin"/>
          </w:r>
          <w:r w:rsidRPr="00A23360">
            <w:instrText xml:space="preserve"> USERPROPERTY WorkZip </w:instrText>
          </w:r>
          <w:r w:rsidRPr="00A23360">
            <w:fldChar w:fldCharType="end"/>
          </w:r>
          <w:r w:rsidRPr="00A23360">
            <w:instrText xml:space="preserve">="" "[Postal Code]" </w:instrText>
          </w:r>
          <w:r w:rsidRPr="00A23360">
            <w:fldChar w:fldCharType="begin"/>
          </w:r>
          <w:r w:rsidRPr="00A23360">
            <w:instrText xml:space="preserve"> USERPROPERTY WorkZip </w:instrText>
          </w:r>
          <w:r w:rsidRPr="00A23360">
            <w:fldChar w:fldCharType="separate"/>
          </w:r>
          <w:r w:rsidRPr="00A23360">
            <w:rPr>
              <w:b w:val="0"/>
              <w:bCs/>
            </w:rPr>
            <w:instrText>Error! Bookmark not defined.</w:instrText>
          </w:r>
          <w:r w:rsidRPr="00A23360">
            <w:fldChar w:fldCharType="end"/>
          </w:r>
          <w:r w:rsidRPr="00A23360">
            <w:fldChar w:fldCharType="separate"/>
          </w:r>
          <w:r w:rsidR="00433D0B" w:rsidRPr="00A23360">
            <w:rPr>
              <w:noProof/>
            </w:rPr>
            <w:instrText>[Postal Code]</w:instrText>
          </w:r>
          <w:r w:rsidRPr="00A23360">
            <w:fldChar w:fldCharType="end"/>
          </w:r>
          <w:r w:rsidRPr="00A23360">
            <w:instrText xml:space="preserve"> \* MERGEFORMAT</w:instrText>
          </w:r>
          <w:r w:rsidRPr="00A23360">
            <w:fldChar w:fldCharType="separate"/>
          </w:r>
          <w:r w:rsidR="00433D0B" w:rsidRPr="00A23360">
            <w:t>[Postal Code]</w:t>
          </w:r>
          <w:r w:rsidRPr="00A23360">
            <w:fldChar w:fldCharType="end"/>
          </w:r>
          <w:r w:rsidRPr="00A23360">
            <w:br/>
            <w:t xml:space="preserve">Phone: </w:t>
          </w:r>
          <w:r w:rsidRPr="00A23360">
            <w:fldChar w:fldCharType="begin"/>
          </w:r>
          <w:r w:rsidRPr="00A23360">
            <w:instrText xml:space="preserve"> PLACEHOLDER </w:instrText>
          </w:r>
          <w:r w:rsidRPr="00A23360">
            <w:fldChar w:fldCharType="begin"/>
          </w:r>
          <w:r w:rsidRPr="00A23360">
            <w:instrText xml:space="preserve"> IF </w:instrText>
          </w:r>
          <w:r w:rsidRPr="00A23360">
            <w:fldChar w:fldCharType="begin"/>
          </w:r>
          <w:r w:rsidRPr="00A23360">
            <w:instrText xml:space="preserve"> USERPROPERTY Work </w:instrText>
          </w:r>
          <w:r w:rsidRPr="00A23360">
            <w:fldChar w:fldCharType="end"/>
          </w:r>
          <w:r w:rsidRPr="00A23360">
            <w:instrText xml:space="preserve">="" "[Your Phone]" </w:instrText>
          </w:r>
          <w:r w:rsidRPr="00A23360">
            <w:fldChar w:fldCharType="begin"/>
          </w:r>
          <w:r w:rsidRPr="00A23360">
            <w:instrText xml:space="preserve"> USERPROPERTY Work </w:instrText>
          </w:r>
          <w:r w:rsidRPr="00A23360">
            <w:fldChar w:fldCharType="separate"/>
          </w:r>
          <w:r w:rsidRPr="00A23360">
            <w:rPr>
              <w:b w:val="0"/>
              <w:bCs/>
            </w:rPr>
            <w:instrText>Error! Bookmark not defined.</w:instrText>
          </w:r>
          <w:r w:rsidRPr="00A23360">
            <w:fldChar w:fldCharType="end"/>
          </w:r>
          <w:r w:rsidRPr="00A23360">
            <w:fldChar w:fldCharType="separate"/>
          </w:r>
          <w:r w:rsidR="00433D0B" w:rsidRPr="00A23360">
            <w:rPr>
              <w:noProof/>
            </w:rPr>
            <w:instrText>[Your Phone]</w:instrText>
          </w:r>
          <w:r w:rsidRPr="00A23360">
            <w:fldChar w:fldCharType="end"/>
          </w:r>
          <w:r w:rsidRPr="00A23360">
            <w:instrText xml:space="preserve"> \* MERGEFORMAT</w:instrText>
          </w:r>
          <w:r w:rsidRPr="00A23360">
            <w:fldChar w:fldCharType="separate"/>
          </w:r>
          <w:r w:rsidR="00433D0B" w:rsidRPr="00A23360">
            <w:t>[Your Phone]</w:t>
          </w:r>
          <w:r w:rsidRPr="00A23360">
            <w:fldChar w:fldCharType="end"/>
          </w:r>
          <w:r w:rsidRPr="00A23360">
            <w:t xml:space="preserve"> </w:t>
          </w:r>
          <w:r w:rsidRPr="00A23360">
            <w:sym w:font="Wingdings 2" w:char="F097"/>
          </w:r>
          <w:r w:rsidRPr="00A23360">
            <w:t xml:space="preserve"> Fax: </w:t>
          </w:r>
          <w:r w:rsidRPr="00A23360">
            <w:fldChar w:fldCharType="begin"/>
          </w:r>
          <w:r w:rsidRPr="00A23360">
            <w:instrText xml:space="preserve"> PLACEHOLDER </w:instrText>
          </w:r>
          <w:r w:rsidRPr="00A23360">
            <w:fldChar w:fldCharType="begin"/>
          </w:r>
          <w:r w:rsidRPr="00A23360">
            <w:instrText xml:space="preserve"> IF </w:instrText>
          </w:r>
          <w:r w:rsidRPr="00A23360">
            <w:fldChar w:fldCharType="begin"/>
          </w:r>
          <w:r w:rsidRPr="00A23360">
            <w:instrText xml:space="preserve"> USERPROPERTY WorkFax </w:instrText>
          </w:r>
          <w:r w:rsidRPr="00A23360">
            <w:fldChar w:fldCharType="end"/>
          </w:r>
          <w:r w:rsidRPr="00A23360">
            <w:instrText xml:space="preserve">="" "[Your Fax]" </w:instrText>
          </w:r>
          <w:r w:rsidRPr="00A23360">
            <w:fldChar w:fldCharType="begin"/>
          </w:r>
          <w:r w:rsidRPr="00A23360">
            <w:instrText xml:space="preserve"> USERPROPERTY WorkFax </w:instrText>
          </w:r>
          <w:r w:rsidRPr="00A23360">
            <w:fldChar w:fldCharType="separate"/>
          </w:r>
          <w:r w:rsidRPr="00A23360">
            <w:rPr>
              <w:b w:val="0"/>
              <w:bCs/>
            </w:rPr>
            <w:instrText>Error! Bookmark not defined.</w:instrText>
          </w:r>
          <w:r w:rsidRPr="00A23360">
            <w:fldChar w:fldCharType="end"/>
          </w:r>
          <w:r w:rsidRPr="00A23360">
            <w:fldChar w:fldCharType="separate"/>
          </w:r>
          <w:r w:rsidR="00433D0B" w:rsidRPr="00A23360">
            <w:rPr>
              <w:noProof/>
            </w:rPr>
            <w:instrText>[Your Fax]</w:instrText>
          </w:r>
          <w:r w:rsidRPr="00A23360">
            <w:fldChar w:fldCharType="end"/>
          </w:r>
          <w:r w:rsidRPr="00A23360">
            <w:instrText xml:space="preserve"> \* MERGEFORMAT</w:instrText>
          </w:r>
          <w:r w:rsidRPr="00A23360">
            <w:fldChar w:fldCharType="separate"/>
          </w:r>
          <w:r w:rsidR="00433D0B" w:rsidRPr="00A23360">
            <w:t>[Your Fax]</w:t>
          </w:r>
          <w:r w:rsidRPr="00A23360">
            <w:fldChar w:fldCharType="end"/>
          </w:r>
          <w:r w:rsidRPr="00A23360">
            <w:t xml:space="preserve"> </w:t>
          </w:r>
          <w:r w:rsidRPr="00A23360">
            <w:sym w:font="Wingdings 2" w:char="F097"/>
          </w:r>
          <w:r w:rsidRPr="00A23360">
            <w:t xml:space="preserve"> E-Mail: </w:t>
          </w:r>
          <w:r w:rsidRPr="00A23360">
            <w:fldChar w:fldCharType="begin"/>
          </w:r>
          <w:r w:rsidRPr="00A23360">
            <w:instrText xml:space="preserve"> PLACEHOLDER </w:instrText>
          </w:r>
          <w:r w:rsidRPr="00A23360">
            <w:fldChar w:fldCharType="begin"/>
          </w:r>
          <w:r w:rsidRPr="00A23360">
            <w:instrText xml:space="preserve"> IF </w:instrText>
          </w:r>
          <w:r w:rsidRPr="00A23360">
            <w:fldChar w:fldCharType="begin"/>
          </w:r>
          <w:r w:rsidRPr="00A23360">
            <w:instrText xml:space="preserve"> USERPROPERTY EmailAddress1 </w:instrText>
          </w:r>
          <w:r w:rsidRPr="00A23360">
            <w:fldChar w:fldCharType="end"/>
          </w:r>
          <w:r w:rsidRPr="00A23360">
            <w:instrText xml:space="preserve">="" "[Your E-Mail]" </w:instrText>
          </w:r>
          <w:r w:rsidRPr="00A23360">
            <w:fldChar w:fldCharType="begin"/>
          </w:r>
          <w:r w:rsidRPr="00A23360">
            <w:instrText xml:space="preserve"> USERPROPERTY EmailAddress1 </w:instrText>
          </w:r>
          <w:r w:rsidRPr="00A23360">
            <w:fldChar w:fldCharType="separate"/>
          </w:r>
          <w:r w:rsidRPr="00A23360">
            <w:rPr>
              <w:b w:val="0"/>
              <w:bCs/>
            </w:rPr>
            <w:instrText>Error! Bookmark not defined.</w:instrText>
          </w:r>
          <w:r w:rsidRPr="00A23360">
            <w:fldChar w:fldCharType="end"/>
          </w:r>
          <w:r w:rsidRPr="00A23360">
            <w:fldChar w:fldCharType="separate"/>
          </w:r>
          <w:r w:rsidR="00433D0B" w:rsidRPr="00A23360">
            <w:rPr>
              <w:noProof/>
            </w:rPr>
            <w:instrText>[Your E-Mail]</w:instrText>
          </w:r>
          <w:r w:rsidRPr="00A23360">
            <w:fldChar w:fldCharType="end"/>
          </w:r>
          <w:r w:rsidRPr="00A23360">
            <w:instrText xml:space="preserve"> \* MERGEFORMAT</w:instrText>
          </w:r>
          <w:r w:rsidRPr="00A23360">
            <w:fldChar w:fldCharType="separate"/>
          </w:r>
          <w:r w:rsidR="00433D0B" w:rsidRPr="00A23360">
            <w:t>[Your E-Mail]</w:t>
          </w:r>
          <w:r w:rsidRPr="00A23360">
            <w:fldChar w:fldCharType="end"/>
          </w:r>
          <w:r w:rsidRPr="00A23360">
            <w:t xml:space="preserve"> </w:t>
          </w:r>
        </w:p>
      </w:tc>
      <w:tc>
        <w:tcPr>
          <w:tcW w:w="1728" w:type="dxa"/>
          <w:vAlign w:val="center"/>
        </w:tcPr>
        <w:p w14:paraId="3CB1FB59" w14:textId="77777777" w:rsidR="00233E9D" w:rsidRPr="00A23360" w:rsidRDefault="00233E9D">
          <w:pPr>
            <w:pStyle w:val="Initials"/>
            <w:rPr>
              <w:color w:val="auto"/>
            </w:rPr>
          </w:pPr>
          <w:r w:rsidRPr="00A23360">
            <w:rPr>
              <w:color w:val="auto"/>
            </w:rPr>
            <w:fldChar w:fldCharType="begin"/>
          </w:r>
          <w:r w:rsidRPr="00A23360">
            <w:rPr>
              <w:color w:val="auto"/>
            </w:rPr>
            <w:instrText xml:space="preserve"> PLACEHOLDER "[YN]" \* MERGEFORMAT </w:instrText>
          </w:r>
          <w:r w:rsidRPr="00A23360">
            <w:rPr>
              <w:color w:val="auto"/>
            </w:rPr>
            <w:fldChar w:fldCharType="separate"/>
          </w:r>
          <w:r w:rsidRPr="00A23360">
            <w:rPr>
              <w:color w:val="auto"/>
            </w:rPr>
            <w:t>[YN]</w:t>
          </w:r>
          <w:r w:rsidRPr="00A23360">
            <w:rPr>
              <w:color w:val="auto"/>
            </w:rPr>
            <w:fldChar w:fldCharType="end"/>
          </w:r>
        </w:p>
      </w:tc>
    </w:tr>
  </w:tbl>
  <w:p w14:paraId="2B9597B5" w14:textId="77777777" w:rsidR="00233E9D" w:rsidRPr="00A23360" w:rsidRDefault="00233E9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631125"/>
    <w:multiLevelType w:val="hybridMultilevel"/>
    <w:tmpl w:val="E9C60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BC2230"/>
    <w:multiLevelType w:val="hybridMultilevel"/>
    <w:tmpl w:val="2C5C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6D027C"/>
    <w:multiLevelType w:val="hybridMultilevel"/>
    <w:tmpl w:val="1FC42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022B9C"/>
    <w:multiLevelType w:val="hybridMultilevel"/>
    <w:tmpl w:val="8880F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567AB0"/>
    <w:multiLevelType w:val="hybridMultilevel"/>
    <w:tmpl w:val="FC28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A23360"/>
    <w:rsid w:val="000201D0"/>
    <w:rsid w:val="000B233E"/>
    <w:rsid w:val="001F21FF"/>
    <w:rsid w:val="00233E9D"/>
    <w:rsid w:val="00433D0B"/>
    <w:rsid w:val="00437BEB"/>
    <w:rsid w:val="004725DC"/>
    <w:rsid w:val="00521DC4"/>
    <w:rsid w:val="005D7170"/>
    <w:rsid w:val="0078650F"/>
    <w:rsid w:val="008118CC"/>
    <w:rsid w:val="00995900"/>
    <w:rsid w:val="00A23360"/>
    <w:rsid w:val="00BA551E"/>
    <w:rsid w:val="00D516FC"/>
    <w:rsid w:val="00E748CE"/>
    <w:rsid w:val="00F01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EA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04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9BF88D205C6B4AAE96B9C0CD2F2EED"/>
        <w:category>
          <w:name w:val="General"/>
          <w:gallery w:val="placeholder"/>
        </w:category>
        <w:types>
          <w:type w:val="bbPlcHdr"/>
        </w:types>
        <w:behaviors>
          <w:behavior w:val="content"/>
        </w:behaviors>
        <w:guid w:val="{B7614753-AEF8-7447-B9DF-2D36E193DAE1}"/>
      </w:docPartPr>
      <w:docPartBody>
        <w:p w:rsidR="003C41DB" w:rsidRDefault="003C41DB">
          <w:pPr>
            <w:pStyle w:val="6D9BF88D205C6B4AAE96B9C0CD2F2EED"/>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163CBBBF35D97A4782EFA8855D50142E"/>
        <w:category>
          <w:name w:val="General"/>
          <w:gallery w:val="placeholder"/>
        </w:category>
        <w:types>
          <w:type w:val="bbPlcHdr"/>
        </w:types>
        <w:behaviors>
          <w:behavior w:val="content"/>
        </w:behaviors>
        <w:guid w:val="{4B6A2F95-C2FA-F64E-950D-C9DD918F574B}"/>
      </w:docPartPr>
      <w:docPartBody>
        <w:p w:rsidR="003C41DB" w:rsidRDefault="003C41DB">
          <w:pPr>
            <w:pStyle w:val="163CBBBF35D97A4782EFA8855D50142E"/>
          </w:pPr>
          <w:r>
            <w:t>Lorem ipsum dolor</w:t>
          </w:r>
        </w:p>
      </w:docPartBody>
    </w:docPart>
    <w:docPart>
      <w:docPartPr>
        <w:name w:val="94C6DDB97EF8E64FA454AC60A4637B71"/>
        <w:category>
          <w:name w:val="General"/>
          <w:gallery w:val="placeholder"/>
        </w:category>
        <w:types>
          <w:type w:val="bbPlcHdr"/>
        </w:types>
        <w:behaviors>
          <w:behavior w:val="content"/>
        </w:behaviors>
        <w:guid w:val="{1F828276-4900-E64F-AF55-E1C1F86FB5F5}"/>
      </w:docPartPr>
      <w:docPartBody>
        <w:p w:rsidR="003C41DB" w:rsidRDefault="003C41DB">
          <w:pPr>
            <w:pStyle w:val="94C6DDB97EF8E64FA454AC60A4637B71"/>
          </w:pPr>
          <w:r>
            <w:t>Etiam cursus suscipit enim. Nulla facilisi. Integer eleifend diam eu diam. Donec dapibus enim sollicitudin nulla. Nam hendrerit. Nunc id nisi. Curabitur sed neque. Pellentesque placerat consequat pede.</w:t>
          </w:r>
        </w:p>
      </w:docPartBody>
    </w:docPart>
    <w:docPart>
      <w:docPartPr>
        <w:name w:val="AD4EAF4BB9DEAF4EB7EB834B078A5F70"/>
        <w:category>
          <w:name w:val="General"/>
          <w:gallery w:val="placeholder"/>
        </w:category>
        <w:types>
          <w:type w:val="bbPlcHdr"/>
        </w:types>
        <w:behaviors>
          <w:behavior w:val="content"/>
        </w:behaviors>
        <w:guid w:val="{BEF82969-E340-4C47-8563-187440E7EAAB}"/>
      </w:docPartPr>
      <w:docPartBody>
        <w:p w:rsidR="003C41DB" w:rsidRDefault="003C41DB">
          <w:pPr>
            <w:pStyle w:val="AD4EAF4BB9DEAF4EB7EB834B078A5F70"/>
          </w:pPr>
          <w:r>
            <w:t>Lorem ipsum dolor</w:t>
          </w:r>
        </w:p>
      </w:docPartBody>
    </w:docPart>
    <w:docPart>
      <w:docPartPr>
        <w:name w:val="53F2E3ED351DAA469CAB7F3F38D943FE"/>
        <w:category>
          <w:name w:val="General"/>
          <w:gallery w:val="placeholder"/>
        </w:category>
        <w:types>
          <w:type w:val="bbPlcHdr"/>
        </w:types>
        <w:behaviors>
          <w:behavior w:val="content"/>
        </w:behaviors>
        <w:guid w:val="{4D2C46CB-77AE-6E45-8F35-89392DD7BF72}"/>
      </w:docPartPr>
      <w:docPartBody>
        <w:p w:rsidR="003C41DB" w:rsidRDefault="003C41DB">
          <w:pPr>
            <w:pStyle w:val="53F2E3ED351DAA469CAB7F3F38D943FE"/>
          </w:pPr>
          <w:r>
            <w:t>Etiam cursus suscipit enim. Nulla facilisi. Integer eleifend diam eu diam. Donec dapibus enim sollicitudin nulla. Nam hendrerit. Nunc id nisi. Curabitur sed neque. Pellentesque placerat consequat pede.</w:t>
          </w:r>
        </w:p>
      </w:docPartBody>
    </w:docPart>
    <w:docPart>
      <w:docPartPr>
        <w:name w:val="4D071492F742B74EA94371A059D2FEE7"/>
        <w:category>
          <w:name w:val="General"/>
          <w:gallery w:val="placeholder"/>
        </w:category>
        <w:types>
          <w:type w:val="bbPlcHdr"/>
        </w:types>
        <w:behaviors>
          <w:behavior w:val="content"/>
        </w:behaviors>
        <w:guid w:val="{651A3DB6-05F8-EF4D-AFA7-108EB2BD77CB}"/>
      </w:docPartPr>
      <w:docPartBody>
        <w:p w:rsidR="003C41DB" w:rsidRDefault="003C41DB">
          <w:pPr>
            <w:pStyle w:val="4D071492F742B74EA94371A059D2FEE7"/>
          </w:pPr>
          <w:r>
            <w:t>Lorem ipsum dolor</w:t>
          </w:r>
        </w:p>
      </w:docPartBody>
    </w:docPart>
    <w:docPart>
      <w:docPartPr>
        <w:name w:val="2C46C00B6D33044A9C8C6ECA1B3E2736"/>
        <w:category>
          <w:name w:val="General"/>
          <w:gallery w:val="placeholder"/>
        </w:category>
        <w:types>
          <w:type w:val="bbPlcHdr"/>
        </w:types>
        <w:behaviors>
          <w:behavior w:val="content"/>
        </w:behaviors>
        <w:guid w:val="{2E58B365-61EB-4F4F-B308-D14F364F08C0}"/>
      </w:docPartPr>
      <w:docPartBody>
        <w:p w:rsidR="003C41DB" w:rsidRDefault="003C41DB">
          <w:pPr>
            <w:pStyle w:val="2C46C00B6D33044A9C8C6ECA1B3E2736"/>
          </w:pPr>
          <w:r>
            <w:t>Etiam cursus suscipit enim. Nulla facilisi. Integer eleifend diam eu diam. Donec dapibus enim sollicitudin nulla. Nam hendrerit. Nunc id nisi. Curabitur sed neque. Pellentesque placerat consequat pede.</w:t>
          </w:r>
        </w:p>
      </w:docPartBody>
    </w:docPart>
    <w:docPart>
      <w:docPartPr>
        <w:name w:val="540BA08B4641684BA9D1F788043C8556"/>
        <w:category>
          <w:name w:val="General"/>
          <w:gallery w:val="placeholder"/>
        </w:category>
        <w:types>
          <w:type w:val="bbPlcHdr"/>
        </w:types>
        <w:behaviors>
          <w:behavior w:val="content"/>
        </w:behaviors>
        <w:guid w:val="{68B10338-DE97-6346-84B2-C8A83269189B}"/>
      </w:docPartPr>
      <w:docPartBody>
        <w:p w:rsidR="003C41DB" w:rsidRDefault="003C41DB">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3C41DB" w:rsidRDefault="003C41DB">
          <w:pPr>
            <w:pStyle w:val="540BA08B4641684BA9D1F788043C855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1447E8B512D8A14D916EF59375CF91A8"/>
        <w:category>
          <w:name w:val="General"/>
          <w:gallery w:val="placeholder"/>
        </w:category>
        <w:types>
          <w:type w:val="bbPlcHdr"/>
        </w:types>
        <w:behaviors>
          <w:behavior w:val="content"/>
        </w:behaviors>
        <w:guid w:val="{2E4A6614-391C-7146-BFC4-3E9926A7E861}"/>
      </w:docPartPr>
      <w:docPartBody>
        <w:p w:rsidR="003C41DB" w:rsidRDefault="003C41DB" w:rsidP="003C41DB">
          <w:pPr>
            <w:pStyle w:val="1447E8B512D8A14D916EF59375CF91A8"/>
          </w:pPr>
          <w:r>
            <w:t>Aliquam dapibus.</w:t>
          </w:r>
        </w:p>
      </w:docPartBody>
    </w:docPart>
    <w:docPart>
      <w:docPartPr>
        <w:name w:val="0AE3BCB8693F7F4EBB28AD897E0DE0CD"/>
        <w:category>
          <w:name w:val="General"/>
          <w:gallery w:val="placeholder"/>
        </w:category>
        <w:types>
          <w:type w:val="bbPlcHdr"/>
        </w:types>
        <w:behaviors>
          <w:behavior w:val="content"/>
        </w:behaviors>
        <w:guid w:val="{5F956206-2DF0-784F-8437-0A2152AAF3F3}"/>
      </w:docPartPr>
      <w:docPartBody>
        <w:p w:rsidR="003C41DB" w:rsidRDefault="003C41DB" w:rsidP="003C41DB">
          <w:pPr>
            <w:pStyle w:val="0AE3BCB8693F7F4EBB28AD897E0DE0C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444B44909C260489B6CB36953539F73"/>
        <w:category>
          <w:name w:val="General"/>
          <w:gallery w:val="placeholder"/>
        </w:category>
        <w:types>
          <w:type w:val="bbPlcHdr"/>
        </w:types>
        <w:behaviors>
          <w:behavior w:val="content"/>
        </w:behaviors>
        <w:guid w:val="{93C58D94-2421-BA48-9E32-206AE56C2AB4}"/>
      </w:docPartPr>
      <w:docPartBody>
        <w:p w:rsidR="003C41DB" w:rsidRDefault="003C41DB" w:rsidP="003C41DB">
          <w:pPr>
            <w:pStyle w:val="3444B44909C260489B6CB36953539F73"/>
          </w:pPr>
          <w:r>
            <w:t>Aliquam dapibus.</w:t>
          </w:r>
        </w:p>
      </w:docPartBody>
    </w:docPart>
    <w:docPart>
      <w:docPartPr>
        <w:name w:val="A199ED4610CF9D479D5C8D8A3DB3E948"/>
        <w:category>
          <w:name w:val="General"/>
          <w:gallery w:val="placeholder"/>
        </w:category>
        <w:types>
          <w:type w:val="bbPlcHdr"/>
        </w:types>
        <w:behaviors>
          <w:behavior w:val="content"/>
        </w:behaviors>
        <w:guid w:val="{BF17814F-9FAB-E349-A6F2-EA4B7A654853}"/>
      </w:docPartPr>
      <w:docPartBody>
        <w:p w:rsidR="003C41DB" w:rsidRDefault="003C41DB" w:rsidP="003C41DB">
          <w:pPr>
            <w:pStyle w:val="A199ED4610CF9D479D5C8D8A3DB3E948"/>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DF106B9EEDCBA44D9DDDEEB24D87EA32"/>
        <w:category>
          <w:name w:val="General"/>
          <w:gallery w:val="placeholder"/>
        </w:category>
        <w:types>
          <w:type w:val="bbPlcHdr"/>
        </w:types>
        <w:behaviors>
          <w:behavior w:val="content"/>
        </w:behaviors>
        <w:guid w:val="{362F3E71-3DB4-B24C-A3CA-201D1675805F}"/>
      </w:docPartPr>
      <w:docPartBody>
        <w:p w:rsidR="003C41DB" w:rsidRDefault="003C41DB" w:rsidP="003C41DB">
          <w:pPr>
            <w:pStyle w:val="DF106B9EEDCBA44D9DDDEEB24D87EA32"/>
          </w:pPr>
          <w:r>
            <w:t>Lorem ipsum dolor</w:t>
          </w:r>
        </w:p>
      </w:docPartBody>
    </w:docPart>
    <w:docPart>
      <w:docPartPr>
        <w:name w:val="8CA548DD07FE0C4BA435CDE6D12B3EF4"/>
        <w:category>
          <w:name w:val="General"/>
          <w:gallery w:val="placeholder"/>
        </w:category>
        <w:types>
          <w:type w:val="bbPlcHdr"/>
        </w:types>
        <w:behaviors>
          <w:behavior w:val="content"/>
        </w:behaviors>
        <w:guid w:val="{5C0E5E3C-2DA1-8540-BB41-E837B8D6FF9D}"/>
      </w:docPartPr>
      <w:docPartBody>
        <w:p w:rsidR="003C41DB" w:rsidRDefault="003C41DB" w:rsidP="003C41DB">
          <w:pPr>
            <w:pStyle w:val="8CA548DD07FE0C4BA435CDE6D12B3EF4"/>
          </w:pPr>
          <w:r>
            <w:t>Etiam cursus suscipit enim. Nulla facilisi. Integer eleifend diam eu diam. Donec dapibus enim sollicitudin nulla. Nam hendrerit. Nunc id nisi. Curabitur sed neque. Pellentesque placerat consequat pede.</w:t>
          </w:r>
        </w:p>
      </w:docPartBody>
    </w:docPart>
    <w:docPart>
      <w:docPartPr>
        <w:name w:val="575EBB1F7E9CAF4581D7A3B2E967D6B5"/>
        <w:category>
          <w:name w:val="General"/>
          <w:gallery w:val="placeholder"/>
        </w:category>
        <w:types>
          <w:type w:val="bbPlcHdr"/>
        </w:types>
        <w:behaviors>
          <w:behavior w:val="content"/>
        </w:behaviors>
        <w:guid w:val="{A38A5F5A-AD24-E74E-AAC9-950E3596A20B}"/>
      </w:docPartPr>
      <w:docPartBody>
        <w:p w:rsidR="003C41DB" w:rsidRDefault="003C41DB" w:rsidP="003C41DB">
          <w:pPr>
            <w:pStyle w:val="575EBB1F7E9CAF4581D7A3B2E967D6B5"/>
          </w:pPr>
          <w:r>
            <w:t>Lorem ipsum dolor</w:t>
          </w:r>
        </w:p>
      </w:docPartBody>
    </w:docPart>
    <w:docPart>
      <w:docPartPr>
        <w:name w:val="D146E003493DDF46B64743F6A2346B29"/>
        <w:category>
          <w:name w:val="General"/>
          <w:gallery w:val="placeholder"/>
        </w:category>
        <w:types>
          <w:type w:val="bbPlcHdr"/>
        </w:types>
        <w:behaviors>
          <w:behavior w:val="content"/>
        </w:behaviors>
        <w:guid w:val="{F8701A65-BD46-DE41-AAD9-515E6B5BBEED}"/>
      </w:docPartPr>
      <w:docPartBody>
        <w:p w:rsidR="003C41DB" w:rsidRDefault="003C41DB" w:rsidP="003C41DB">
          <w:pPr>
            <w:pStyle w:val="D146E003493DDF46B64743F6A2346B29"/>
          </w:pPr>
          <w:r>
            <w:t>Etiam cursus suscipit enim. Nulla facilisi. Integer eleifend diam eu diam. Donec dapibus enim sollicitudin nulla. Nam hendrerit. Nunc id nisi. Curabitur sed neque. Pellentesque placerat consequat pede.</w:t>
          </w:r>
        </w:p>
      </w:docPartBody>
    </w:docPart>
    <w:docPart>
      <w:docPartPr>
        <w:name w:val="891CA334F4B9054BA3513F5AA8961F5D"/>
        <w:category>
          <w:name w:val="General"/>
          <w:gallery w:val="placeholder"/>
        </w:category>
        <w:types>
          <w:type w:val="bbPlcHdr"/>
        </w:types>
        <w:behaviors>
          <w:behavior w:val="content"/>
        </w:behaviors>
        <w:guid w:val="{0E9A508F-4A85-9444-A9B2-BEAE341C485F}"/>
      </w:docPartPr>
      <w:docPartBody>
        <w:p w:rsidR="003C41DB" w:rsidRDefault="003C41DB" w:rsidP="003C41DB">
          <w:pPr>
            <w:pStyle w:val="891CA334F4B9054BA3513F5AA8961F5D"/>
          </w:pPr>
          <w:r>
            <w:t>Lorem ipsum dolor</w:t>
          </w:r>
        </w:p>
      </w:docPartBody>
    </w:docPart>
    <w:docPart>
      <w:docPartPr>
        <w:name w:val="09A99AF7D2681D47831D6105E1F9461D"/>
        <w:category>
          <w:name w:val="General"/>
          <w:gallery w:val="placeholder"/>
        </w:category>
        <w:types>
          <w:type w:val="bbPlcHdr"/>
        </w:types>
        <w:behaviors>
          <w:behavior w:val="content"/>
        </w:behaviors>
        <w:guid w:val="{8ED0EBA9-E636-E24C-9F34-BE1C76E3C64E}"/>
      </w:docPartPr>
      <w:docPartBody>
        <w:p w:rsidR="003C41DB" w:rsidRDefault="003C41DB" w:rsidP="003C41DB">
          <w:pPr>
            <w:pStyle w:val="09A99AF7D2681D47831D6105E1F9461D"/>
          </w:pPr>
          <w:r>
            <w:t>Etiam cursus suscipit enim. Nulla facilisi. Integer eleifend diam eu diam. Donec dapibus enim sollicitudin nulla. Nam hendrerit. Nunc id nisi. Curabitur sed neque. Pellentesque placerat consequat pede.</w:t>
          </w:r>
        </w:p>
      </w:docPartBody>
    </w:docPart>
    <w:docPart>
      <w:docPartPr>
        <w:name w:val="58DEDB1272FD1F48997AF7678E779C69"/>
        <w:category>
          <w:name w:val="General"/>
          <w:gallery w:val="placeholder"/>
        </w:category>
        <w:types>
          <w:type w:val="bbPlcHdr"/>
        </w:types>
        <w:behaviors>
          <w:behavior w:val="content"/>
        </w:behaviors>
        <w:guid w:val="{99520129-AB2C-FD45-A680-E5C1953A9526}"/>
      </w:docPartPr>
      <w:docPartBody>
        <w:p w:rsidR="003C41DB" w:rsidRDefault="003C41DB" w:rsidP="003C41DB">
          <w:pPr>
            <w:pStyle w:val="58DEDB1272FD1F48997AF7678E779C69"/>
          </w:pPr>
          <w:r>
            <w:t>Lorem ipsum dolor</w:t>
          </w:r>
        </w:p>
      </w:docPartBody>
    </w:docPart>
    <w:docPart>
      <w:docPartPr>
        <w:name w:val="E7CC63622276DA4A8ED62A69126B9953"/>
        <w:category>
          <w:name w:val="General"/>
          <w:gallery w:val="placeholder"/>
        </w:category>
        <w:types>
          <w:type w:val="bbPlcHdr"/>
        </w:types>
        <w:behaviors>
          <w:behavior w:val="content"/>
        </w:behaviors>
        <w:guid w:val="{0F31837B-991F-B644-9EC4-A794AE394A13}"/>
      </w:docPartPr>
      <w:docPartBody>
        <w:p w:rsidR="003C41DB" w:rsidRDefault="003C41DB" w:rsidP="003C41DB">
          <w:pPr>
            <w:pStyle w:val="E7CC63622276DA4A8ED62A69126B9953"/>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1DB"/>
    <w:rsid w:val="003C41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9BF88D205C6B4AAE96B9C0CD2F2EED">
    <w:name w:val="6D9BF88D205C6B4AAE96B9C0CD2F2EED"/>
  </w:style>
  <w:style w:type="paragraph" w:customStyle="1" w:styleId="163CBBBF35D97A4782EFA8855D50142E">
    <w:name w:val="163CBBBF35D97A4782EFA8855D50142E"/>
  </w:style>
  <w:style w:type="paragraph" w:customStyle="1" w:styleId="94C6DDB97EF8E64FA454AC60A4637B71">
    <w:name w:val="94C6DDB97EF8E64FA454AC60A4637B71"/>
  </w:style>
  <w:style w:type="paragraph" w:customStyle="1" w:styleId="AD4EAF4BB9DEAF4EB7EB834B078A5F70">
    <w:name w:val="AD4EAF4BB9DEAF4EB7EB834B078A5F70"/>
  </w:style>
  <w:style w:type="paragraph" w:customStyle="1" w:styleId="53F2E3ED351DAA469CAB7F3F38D943FE">
    <w:name w:val="53F2E3ED351DAA469CAB7F3F38D943FE"/>
  </w:style>
  <w:style w:type="paragraph" w:customStyle="1" w:styleId="4D071492F742B74EA94371A059D2FEE7">
    <w:name w:val="4D071492F742B74EA94371A059D2FEE7"/>
  </w:style>
  <w:style w:type="paragraph" w:customStyle="1" w:styleId="2C46C00B6D33044A9C8C6ECA1B3E2736">
    <w:name w:val="2C46C00B6D33044A9C8C6ECA1B3E2736"/>
  </w:style>
  <w:style w:type="paragraph" w:customStyle="1" w:styleId="661FF6D8D1F28C44B28077EA2A69DE7F">
    <w:name w:val="661FF6D8D1F28C44B28077EA2A69DE7F"/>
  </w:style>
  <w:style w:type="paragraph" w:customStyle="1" w:styleId="F35F3AD9FAE88B4C9C31A39EDB463570">
    <w:name w:val="F35F3AD9FAE88B4C9C31A39EDB463570"/>
  </w:style>
  <w:style w:type="paragraph" w:customStyle="1" w:styleId="382879AE741BEC4D876775C60F935842">
    <w:name w:val="382879AE741BEC4D876775C60F935842"/>
  </w:style>
  <w:style w:type="paragraph" w:customStyle="1" w:styleId="4FCF9FD4A82D1D439F82CE3FC2579C30">
    <w:name w:val="4FCF9FD4A82D1D439F82CE3FC2579C30"/>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540BA08B4641684BA9D1F788043C8556">
    <w:name w:val="540BA08B4641684BA9D1F788043C8556"/>
  </w:style>
  <w:style w:type="paragraph" w:customStyle="1" w:styleId="055E35F46F6C0D4FA1CE21F4DE3D5B4D">
    <w:name w:val="055E35F46F6C0D4FA1CE21F4DE3D5B4D"/>
    <w:rsid w:val="003C41DB"/>
  </w:style>
  <w:style w:type="paragraph" w:customStyle="1" w:styleId="2DC05C8BFF73944284890F6FD30C0B94">
    <w:name w:val="2DC05C8BFF73944284890F6FD30C0B94"/>
    <w:rsid w:val="003C41DB"/>
  </w:style>
  <w:style w:type="paragraph" w:customStyle="1" w:styleId="93C5C41B438ED9419CD624F8FAE55169">
    <w:name w:val="93C5C41B438ED9419CD624F8FAE55169"/>
    <w:rsid w:val="003C41DB"/>
  </w:style>
  <w:style w:type="paragraph" w:customStyle="1" w:styleId="D543A85F2B34054C8D9667F44322EAEB">
    <w:name w:val="D543A85F2B34054C8D9667F44322EAEB"/>
    <w:rsid w:val="003C41DB"/>
  </w:style>
  <w:style w:type="paragraph" w:customStyle="1" w:styleId="1447E8B512D8A14D916EF59375CF91A8">
    <w:name w:val="1447E8B512D8A14D916EF59375CF91A8"/>
    <w:rsid w:val="003C41DB"/>
  </w:style>
  <w:style w:type="paragraph" w:customStyle="1" w:styleId="0AE3BCB8693F7F4EBB28AD897E0DE0CD">
    <w:name w:val="0AE3BCB8693F7F4EBB28AD897E0DE0CD"/>
    <w:rsid w:val="003C41DB"/>
  </w:style>
  <w:style w:type="paragraph" w:customStyle="1" w:styleId="3444B44909C260489B6CB36953539F73">
    <w:name w:val="3444B44909C260489B6CB36953539F73"/>
    <w:rsid w:val="003C41DB"/>
  </w:style>
  <w:style w:type="paragraph" w:customStyle="1" w:styleId="A199ED4610CF9D479D5C8D8A3DB3E948">
    <w:name w:val="A199ED4610CF9D479D5C8D8A3DB3E948"/>
    <w:rsid w:val="003C41DB"/>
  </w:style>
  <w:style w:type="paragraph" w:customStyle="1" w:styleId="9FEBC614BC34B84DA15EC549BE1E834B">
    <w:name w:val="9FEBC614BC34B84DA15EC549BE1E834B"/>
    <w:rsid w:val="003C41DB"/>
  </w:style>
  <w:style w:type="paragraph" w:customStyle="1" w:styleId="AC303586AA881A41A51A863E5518865C">
    <w:name w:val="AC303586AA881A41A51A863E5518865C"/>
    <w:rsid w:val="003C41DB"/>
  </w:style>
  <w:style w:type="paragraph" w:customStyle="1" w:styleId="DF106B9EEDCBA44D9DDDEEB24D87EA32">
    <w:name w:val="DF106B9EEDCBA44D9DDDEEB24D87EA32"/>
    <w:rsid w:val="003C41DB"/>
  </w:style>
  <w:style w:type="paragraph" w:customStyle="1" w:styleId="8CA548DD07FE0C4BA435CDE6D12B3EF4">
    <w:name w:val="8CA548DD07FE0C4BA435CDE6D12B3EF4"/>
    <w:rsid w:val="003C41DB"/>
  </w:style>
  <w:style w:type="paragraph" w:customStyle="1" w:styleId="575EBB1F7E9CAF4581D7A3B2E967D6B5">
    <w:name w:val="575EBB1F7E9CAF4581D7A3B2E967D6B5"/>
    <w:rsid w:val="003C41DB"/>
  </w:style>
  <w:style w:type="paragraph" w:customStyle="1" w:styleId="D146E003493DDF46B64743F6A2346B29">
    <w:name w:val="D146E003493DDF46B64743F6A2346B29"/>
    <w:rsid w:val="003C41DB"/>
  </w:style>
  <w:style w:type="paragraph" w:customStyle="1" w:styleId="0F24DB7C92308949B079AF7AA807B98B">
    <w:name w:val="0F24DB7C92308949B079AF7AA807B98B"/>
    <w:rsid w:val="003C41DB"/>
  </w:style>
  <w:style w:type="paragraph" w:customStyle="1" w:styleId="83057852D0BA484799663DEAADD78DAB">
    <w:name w:val="83057852D0BA484799663DEAADD78DAB"/>
    <w:rsid w:val="003C41DB"/>
  </w:style>
  <w:style w:type="paragraph" w:customStyle="1" w:styleId="6B4EBF90BB08EC438968308209DFF8FF">
    <w:name w:val="6B4EBF90BB08EC438968308209DFF8FF"/>
    <w:rsid w:val="003C41DB"/>
  </w:style>
  <w:style w:type="paragraph" w:customStyle="1" w:styleId="1206107DD810A942B43FFC3757B2C761">
    <w:name w:val="1206107DD810A942B43FFC3757B2C761"/>
    <w:rsid w:val="003C41DB"/>
  </w:style>
  <w:style w:type="paragraph" w:customStyle="1" w:styleId="891CA334F4B9054BA3513F5AA8961F5D">
    <w:name w:val="891CA334F4B9054BA3513F5AA8961F5D"/>
    <w:rsid w:val="003C41DB"/>
  </w:style>
  <w:style w:type="paragraph" w:customStyle="1" w:styleId="09A99AF7D2681D47831D6105E1F9461D">
    <w:name w:val="09A99AF7D2681D47831D6105E1F9461D"/>
    <w:rsid w:val="003C41DB"/>
  </w:style>
  <w:style w:type="paragraph" w:customStyle="1" w:styleId="58DEDB1272FD1F48997AF7678E779C69">
    <w:name w:val="58DEDB1272FD1F48997AF7678E779C69"/>
    <w:rsid w:val="003C41DB"/>
  </w:style>
  <w:style w:type="paragraph" w:customStyle="1" w:styleId="E7CC63622276DA4A8ED62A69126B9953">
    <w:name w:val="E7CC63622276DA4A8ED62A69126B9953"/>
    <w:rsid w:val="003C41D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9BF88D205C6B4AAE96B9C0CD2F2EED">
    <w:name w:val="6D9BF88D205C6B4AAE96B9C0CD2F2EED"/>
  </w:style>
  <w:style w:type="paragraph" w:customStyle="1" w:styleId="163CBBBF35D97A4782EFA8855D50142E">
    <w:name w:val="163CBBBF35D97A4782EFA8855D50142E"/>
  </w:style>
  <w:style w:type="paragraph" w:customStyle="1" w:styleId="94C6DDB97EF8E64FA454AC60A4637B71">
    <w:name w:val="94C6DDB97EF8E64FA454AC60A4637B71"/>
  </w:style>
  <w:style w:type="paragraph" w:customStyle="1" w:styleId="AD4EAF4BB9DEAF4EB7EB834B078A5F70">
    <w:name w:val="AD4EAF4BB9DEAF4EB7EB834B078A5F70"/>
  </w:style>
  <w:style w:type="paragraph" w:customStyle="1" w:styleId="53F2E3ED351DAA469CAB7F3F38D943FE">
    <w:name w:val="53F2E3ED351DAA469CAB7F3F38D943FE"/>
  </w:style>
  <w:style w:type="paragraph" w:customStyle="1" w:styleId="4D071492F742B74EA94371A059D2FEE7">
    <w:name w:val="4D071492F742B74EA94371A059D2FEE7"/>
  </w:style>
  <w:style w:type="paragraph" w:customStyle="1" w:styleId="2C46C00B6D33044A9C8C6ECA1B3E2736">
    <w:name w:val="2C46C00B6D33044A9C8C6ECA1B3E2736"/>
  </w:style>
  <w:style w:type="paragraph" w:customStyle="1" w:styleId="661FF6D8D1F28C44B28077EA2A69DE7F">
    <w:name w:val="661FF6D8D1F28C44B28077EA2A69DE7F"/>
  </w:style>
  <w:style w:type="paragraph" w:customStyle="1" w:styleId="F35F3AD9FAE88B4C9C31A39EDB463570">
    <w:name w:val="F35F3AD9FAE88B4C9C31A39EDB463570"/>
  </w:style>
  <w:style w:type="paragraph" w:customStyle="1" w:styleId="382879AE741BEC4D876775C60F935842">
    <w:name w:val="382879AE741BEC4D876775C60F935842"/>
  </w:style>
  <w:style w:type="paragraph" w:customStyle="1" w:styleId="4FCF9FD4A82D1D439F82CE3FC2579C30">
    <w:name w:val="4FCF9FD4A82D1D439F82CE3FC2579C30"/>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540BA08B4641684BA9D1F788043C8556">
    <w:name w:val="540BA08B4641684BA9D1F788043C8556"/>
  </w:style>
  <w:style w:type="paragraph" w:customStyle="1" w:styleId="055E35F46F6C0D4FA1CE21F4DE3D5B4D">
    <w:name w:val="055E35F46F6C0D4FA1CE21F4DE3D5B4D"/>
    <w:rsid w:val="003C41DB"/>
  </w:style>
  <w:style w:type="paragraph" w:customStyle="1" w:styleId="2DC05C8BFF73944284890F6FD30C0B94">
    <w:name w:val="2DC05C8BFF73944284890F6FD30C0B94"/>
    <w:rsid w:val="003C41DB"/>
  </w:style>
  <w:style w:type="paragraph" w:customStyle="1" w:styleId="93C5C41B438ED9419CD624F8FAE55169">
    <w:name w:val="93C5C41B438ED9419CD624F8FAE55169"/>
    <w:rsid w:val="003C41DB"/>
  </w:style>
  <w:style w:type="paragraph" w:customStyle="1" w:styleId="D543A85F2B34054C8D9667F44322EAEB">
    <w:name w:val="D543A85F2B34054C8D9667F44322EAEB"/>
    <w:rsid w:val="003C41DB"/>
  </w:style>
  <w:style w:type="paragraph" w:customStyle="1" w:styleId="1447E8B512D8A14D916EF59375CF91A8">
    <w:name w:val="1447E8B512D8A14D916EF59375CF91A8"/>
    <w:rsid w:val="003C41DB"/>
  </w:style>
  <w:style w:type="paragraph" w:customStyle="1" w:styleId="0AE3BCB8693F7F4EBB28AD897E0DE0CD">
    <w:name w:val="0AE3BCB8693F7F4EBB28AD897E0DE0CD"/>
    <w:rsid w:val="003C41DB"/>
  </w:style>
  <w:style w:type="paragraph" w:customStyle="1" w:styleId="3444B44909C260489B6CB36953539F73">
    <w:name w:val="3444B44909C260489B6CB36953539F73"/>
    <w:rsid w:val="003C41DB"/>
  </w:style>
  <w:style w:type="paragraph" w:customStyle="1" w:styleId="A199ED4610CF9D479D5C8D8A3DB3E948">
    <w:name w:val="A199ED4610CF9D479D5C8D8A3DB3E948"/>
    <w:rsid w:val="003C41DB"/>
  </w:style>
  <w:style w:type="paragraph" w:customStyle="1" w:styleId="9FEBC614BC34B84DA15EC549BE1E834B">
    <w:name w:val="9FEBC614BC34B84DA15EC549BE1E834B"/>
    <w:rsid w:val="003C41DB"/>
  </w:style>
  <w:style w:type="paragraph" w:customStyle="1" w:styleId="AC303586AA881A41A51A863E5518865C">
    <w:name w:val="AC303586AA881A41A51A863E5518865C"/>
    <w:rsid w:val="003C41DB"/>
  </w:style>
  <w:style w:type="paragraph" w:customStyle="1" w:styleId="DF106B9EEDCBA44D9DDDEEB24D87EA32">
    <w:name w:val="DF106B9EEDCBA44D9DDDEEB24D87EA32"/>
    <w:rsid w:val="003C41DB"/>
  </w:style>
  <w:style w:type="paragraph" w:customStyle="1" w:styleId="8CA548DD07FE0C4BA435CDE6D12B3EF4">
    <w:name w:val="8CA548DD07FE0C4BA435CDE6D12B3EF4"/>
    <w:rsid w:val="003C41DB"/>
  </w:style>
  <w:style w:type="paragraph" w:customStyle="1" w:styleId="575EBB1F7E9CAF4581D7A3B2E967D6B5">
    <w:name w:val="575EBB1F7E9CAF4581D7A3B2E967D6B5"/>
    <w:rsid w:val="003C41DB"/>
  </w:style>
  <w:style w:type="paragraph" w:customStyle="1" w:styleId="D146E003493DDF46B64743F6A2346B29">
    <w:name w:val="D146E003493DDF46B64743F6A2346B29"/>
    <w:rsid w:val="003C41DB"/>
  </w:style>
  <w:style w:type="paragraph" w:customStyle="1" w:styleId="0F24DB7C92308949B079AF7AA807B98B">
    <w:name w:val="0F24DB7C92308949B079AF7AA807B98B"/>
    <w:rsid w:val="003C41DB"/>
  </w:style>
  <w:style w:type="paragraph" w:customStyle="1" w:styleId="83057852D0BA484799663DEAADD78DAB">
    <w:name w:val="83057852D0BA484799663DEAADD78DAB"/>
    <w:rsid w:val="003C41DB"/>
  </w:style>
  <w:style w:type="paragraph" w:customStyle="1" w:styleId="6B4EBF90BB08EC438968308209DFF8FF">
    <w:name w:val="6B4EBF90BB08EC438968308209DFF8FF"/>
    <w:rsid w:val="003C41DB"/>
  </w:style>
  <w:style w:type="paragraph" w:customStyle="1" w:styleId="1206107DD810A942B43FFC3757B2C761">
    <w:name w:val="1206107DD810A942B43FFC3757B2C761"/>
    <w:rsid w:val="003C41DB"/>
  </w:style>
  <w:style w:type="paragraph" w:customStyle="1" w:styleId="891CA334F4B9054BA3513F5AA8961F5D">
    <w:name w:val="891CA334F4B9054BA3513F5AA8961F5D"/>
    <w:rsid w:val="003C41DB"/>
  </w:style>
  <w:style w:type="paragraph" w:customStyle="1" w:styleId="09A99AF7D2681D47831D6105E1F9461D">
    <w:name w:val="09A99AF7D2681D47831D6105E1F9461D"/>
    <w:rsid w:val="003C41DB"/>
  </w:style>
  <w:style w:type="paragraph" w:customStyle="1" w:styleId="58DEDB1272FD1F48997AF7678E779C69">
    <w:name w:val="58DEDB1272FD1F48997AF7678E779C69"/>
    <w:rsid w:val="003C41DB"/>
  </w:style>
  <w:style w:type="paragraph" w:customStyle="1" w:styleId="E7CC63622276DA4A8ED62A69126B9953">
    <w:name w:val="E7CC63622276DA4A8ED62A69126B9953"/>
    <w:rsid w:val="003C41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Initials Resume.dotx</Template>
  <TotalTime>30</TotalTime>
  <Pages>2</Pages>
  <Words>218</Words>
  <Characters>1243</Characters>
  <Application>Microsoft Macintosh Word</Application>
  <DocSecurity>0</DocSecurity>
  <Lines>10</Lines>
  <Paragraphs>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vt:lpstr>
      <vt:lpstr>Experience</vt:lpstr>
      <vt:lpstr>    Lorem ipsum dolor	[Insert Dates]</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1459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dc:creator>
  <cp:keywords/>
  <dc:description/>
  <cp:lastModifiedBy>Duke</cp:lastModifiedBy>
  <cp:revision>5</cp:revision>
  <dcterms:created xsi:type="dcterms:W3CDTF">2014-03-26T04:29:00Z</dcterms:created>
  <dcterms:modified xsi:type="dcterms:W3CDTF">2014-03-26T05:21:00Z</dcterms:modified>
  <cp:category/>
</cp:coreProperties>
</file>