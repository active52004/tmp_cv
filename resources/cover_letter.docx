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alias w:val="Name"/>
        <w:tag w:val="Name"/>
        <w:id w:val="847757"/>
        <w:placeholder>
          <w:docPart w:val="55EE58C31A064E9E8F09DE1269B2E933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:rsidR="003E379E" w:rsidRPr="008237C2" w:rsidRDefault="003813E3" w:rsidP="008237C2">
          <w:pPr>
            <w:pStyle w:val="Address"/>
          </w:pPr>
          <w:r>
            <w:t>Tao Liu</w:t>
          </w:r>
        </w:p>
      </w:sdtContent>
    </w:sdt>
    <w:sdt>
      <w:sdtPr>
        <w:alias w:val="Address"/>
        <w:tag w:val="Address"/>
        <w:id w:val="847768"/>
        <w:placeholder>
          <w:docPart w:val="E64A8492E4BB4F75883B578A6A5461B6"/>
        </w:placeholder>
        <w:temporary/>
        <w:showingPlcHdr/>
      </w:sdtPr>
      <w:sdtEndPr/>
      <w:sdtContent>
        <w:p w:rsidR="003E379E" w:rsidRPr="008237C2" w:rsidRDefault="008237C2" w:rsidP="008237C2">
          <w:pPr>
            <w:pStyle w:val="Address"/>
          </w:pPr>
          <w:r>
            <w:t>[Street Address]</w:t>
          </w:r>
        </w:p>
      </w:sdtContent>
    </w:sdt>
    <w:sdt>
      <w:sdtPr>
        <w:alias w:val="City, ST  ZIP Code"/>
        <w:tag w:val="City, ST  ZIP Code"/>
        <w:id w:val="847795"/>
        <w:placeholder>
          <w:docPart w:val="BAE5BB6FC762496A82CA1550DE586795"/>
        </w:placeholder>
        <w:temporary/>
        <w:showingPlcHdr/>
      </w:sdtPr>
      <w:sdtEndPr/>
      <w:sdtContent>
        <w:p w:rsidR="003E379E" w:rsidRPr="008237C2" w:rsidRDefault="008237C2" w:rsidP="008237C2">
          <w:pPr>
            <w:pStyle w:val="Address"/>
          </w:pPr>
          <w:r>
            <w:t>[City, ST  ZIP Code]</w:t>
          </w:r>
        </w:p>
      </w:sdtContent>
    </w:sdt>
    <w:sdt>
      <w:sdtPr>
        <w:alias w:val="Phone"/>
        <w:tag w:val="Phone"/>
        <w:id w:val="848114"/>
        <w:placeholder>
          <w:docPart w:val="BEEE484C8EAD4CF48A0FA8D94843AA97"/>
        </w:placeholder>
        <w:dataBinding w:prefixMappings="xmlns:ns0='http://schemas.microsoft.com/office/2006/coverPageProps' " w:xpath="/ns0:CoverPageProperties[1]/ns0:CompanyPhone[1]" w:storeItemID="{55AF091B-3C7A-41E3-B477-F2FDAA23CFDA}"/>
        <w:text/>
      </w:sdtPr>
      <w:sdtEndPr/>
      <w:sdtContent>
        <w:p w:rsidR="003E379E" w:rsidRPr="008237C2" w:rsidRDefault="00BB6ADF" w:rsidP="008237C2">
          <w:pPr>
            <w:pStyle w:val="Address"/>
          </w:pPr>
          <w:r>
            <w:t>+61451830909</w:t>
          </w:r>
        </w:p>
      </w:sdtContent>
    </w:sdt>
    <w:p w:rsidR="003E379E" w:rsidRPr="008237C2" w:rsidRDefault="00637459" w:rsidP="008237C2">
      <w:pPr>
        <w:pStyle w:val="Address"/>
      </w:pPr>
      <w:r>
        <w:t>tao.liu.unsw@gmail.com</w:t>
      </w:r>
      <w:bookmarkStart w:id="0" w:name="_GoBack"/>
      <w:bookmarkEnd w:id="0"/>
    </w:p>
    <w:sdt>
      <w:sdtPr>
        <w:alias w:val="Date"/>
        <w:tag w:val="Date"/>
        <w:id w:val="847878"/>
        <w:placeholder>
          <w:docPart w:val="D364261975BF46F8AA8E43BAC270465B"/>
        </w:placeholder>
        <w:showingPlcHdr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p w:rsidR="00941E66" w:rsidRPr="008237C2" w:rsidRDefault="008237C2" w:rsidP="008237C2">
          <w:pPr>
            <w:pStyle w:val="Date"/>
          </w:pPr>
          <w:r>
            <w:t>[Date]</w:t>
          </w:r>
        </w:p>
      </w:sdtContent>
    </w:sdt>
    <w:sdt>
      <w:sdtPr>
        <w:alias w:val="Name"/>
        <w:tag w:val="Name"/>
        <w:id w:val="847890"/>
        <w:placeholder>
          <w:docPart w:val="79AFB78AF9D6457E9127D494827BFE99"/>
        </w:placeholder>
        <w:dataBinding w:prefixMappings="xmlns:ns0='http://schemas.microsoft.com/office/2006/coverPageProps' " w:xpath="/ns0:CoverPageProperties[1]/ns0:CompanyAddress[1]" w:storeItemID="{55AF091B-3C7A-41E3-B477-F2FDAA23CFDA}"/>
        <w:text w:multiLine="1"/>
      </w:sdtPr>
      <w:sdtContent>
        <w:p w:rsidR="00941E66" w:rsidRPr="008237C2" w:rsidRDefault="00637459" w:rsidP="008237C2">
          <w:pPr>
            <w:pStyle w:val="Address"/>
          </w:pPr>
          <w:r>
            <w:t>Director of Human Resources</w:t>
          </w:r>
        </w:p>
      </w:sdtContent>
    </w:sdt>
    <w:sdt>
      <w:sdtPr>
        <w:alias w:val="Company"/>
        <w:tag w:val="Company"/>
        <w:id w:val="847936"/>
        <w:placeholder>
          <w:docPart w:val="4BD4AD02D0124ABB8C843E0471C87C9C"/>
        </w:placeholder>
        <w:dataBinding w:prefixMappings="xmlns:ns0='http://schemas.microsoft.com/office/2006/coverPageProps' " w:xpath="/ns0:CoverPageProperties[1]/ns0:CompanyEmail[1]" w:storeItemID="{55AF091B-3C7A-41E3-B477-F2FDAA23CFDA}"/>
        <w:text w:multiLine="1"/>
      </w:sdtPr>
      <w:sdtEndPr/>
      <w:sdtContent>
        <w:p w:rsidR="00941E66" w:rsidRPr="008237C2" w:rsidRDefault="00BB6ADF" w:rsidP="008237C2">
          <w:pPr>
            <w:pStyle w:val="Address"/>
          </w:pPr>
          <w:r>
            <w:t>IMC Asian Pacific</w:t>
          </w:r>
        </w:p>
      </w:sdtContent>
    </w:sdt>
    <w:sdt>
      <w:sdtPr>
        <w:alias w:val="Address"/>
        <w:tag w:val="Address"/>
        <w:id w:val="847954"/>
        <w:placeholder>
          <w:docPart w:val="CC5A92E0575C40ABA3BFFB73869293E9"/>
        </w:placeholder>
        <w:temporary/>
        <w:showingPlcHdr/>
      </w:sdtPr>
      <w:sdtEndPr/>
      <w:sdtContent>
        <w:p w:rsidR="008237C2" w:rsidRDefault="008237C2" w:rsidP="008237C2">
          <w:pPr>
            <w:pStyle w:val="Address"/>
          </w:pPr>
          <w:r>
            <w:t>[Street Address]</w:t>
          </w:r>
        </w:p>
      </w:sdtContent>
    </w:sdt>
    <w:sdt>
      <w:sdtPr>
        <w:alias w:val="City, ST  ZIP Code"/>
        <w:tag w:val="City, ST  ZIP Code"/>
        <w:id w:val="847955"/>
        <w:placeholder>
          <w:docPart w:val="0C47DBD1D7A44301A3AB0D8D509FB97F"/>
        </w:placeholder>
        <w:temporary/>
        <w:showingPlcHdr/>
      </w:sdtPr>
      <w:sdtEndPr/>
      <w:sdtContent>
        <w:p w:rsidR="008237C2" w:rsidRDefault="008237C2" w:rsidP="008237C2">
          <w:pPr>
            <w:pStyle w:val="Address"/>
          </w:pPr>
          <w:r>
            <w:t>[City, ST  ZIP Code]</w:t>
          </w:r>
        </w:p>
      </w:sdtContent>
    </w:sdt>
    <w:p w:rsidR="00941E66" w:rsidRPr="008237C2" w:rsidRDefault="00941E66" w:rsidP="00637A41">
      <w:pPr>
        <w:pStyle w:val="Salutation"/>
      </w:pPr>
      <w:r w:rsidRPr="008237C2">
        <w:t>Dear</w:t>
      </w:r>
      <w:r w:rsidR="008237C2" w:rsidRPr="008237C2">
        <w:t xml:space="preserve"> </w:t>
      </w:r>
      <w:sdt>
        <w:sdtPr>
          <w:alias w:val="Name"/>
          <w:tag w:val="Name"/>
          <w:id w:val="847956"/>
          <w:placeholder>
            <w:docPart w:val="0BB4713867A8482AAE0E98564CDCB392"/>
          </w:placeholder>
          <w:dataBinding w:prefixMappings="xmlns:ns0='http://schemas.microsoft.com/office/2006/coverPageProps' " w:xpath="/ns0:CoverPageProperties[1]/ns0:CompanyAddress[1]" w:storeItemID="{55AF091B-3C7A-41E3-B477-F2FDAA23CFDA}"/>
          <w:text w:multiLine="1"/>
        </w:sdtPr>
        <w:sdtEndPr/>
        <w:sdtContent>
          <w:r w:rsidR="00C85817">
            <w:t>Director of Human Resources</w:t>
          </w:r>
        </w:sdtContent>
      </w:sdt>
      <w:r w:rsidRPr="008237C2">
        <w:t>:</w:t>
      </w:r>
    </w:p>
    <w:p w:rsidR="00E04CAD" w:rsidRPr="00951A28" w:rsidRDefault="007803B2" w:rsidP="00951A28">
      <w:r>
        <w:t>I am writing to apply for</w:t>
      </w:r>
      <w:r w:rsidR="00E04CAD" w:rsidRPr="00951A28">
        <w:t xml:space="preserve"> the open </w:t>
      </w:r>
      <w:r w:rsidR="00C85817">
        <w:t>Graduate IT Developer</w:t>
      </w:r>
      <w:r w:rsidR="007A3EBE">
        <w:t xml:space="preserve"> position at</w:t>
      </w:r>
      <w:r w:rsidR="00637A41" w:rsidRPr="00951A28">
        <w:t xml:space="preserve"> </w:t>
      </w:r>
      <w:sdt>
        <w:sdtPr>
          <w:alias w:val="Company"/>
          <w:tag w:val="Company"/>
          <w:id w:val="848011"/>
          <w:placeholder>
            <w:docPart w:val="AD58938E682F4DF385541CF37DED1757"/>
          </w:placeholder>
          <w:dataBinding w:prefixMappings="xmlns:ns0='http://schemas.microsoft.com/office/2006/coverPageProps' " w:xpath="/ns0:CoverPageProperties[1]/ns0:CompanyEmail[1]" w:storeItemID="{55AF091B-3C7A-41E3-B477-F2FDAA23CFDA}"/>
          <w:text w:multiLine="1"/>
        </w:sdtPr>
        <w:sdtEndPr/>
        <w:sdtContent>
          <w:r w:rsidR="00C85817">
            <w:t xml:space="preserve">IMC </w:t>
          </w:r>
          <w:r w:rsidR="00BB6ADF">
            <w:t>Asian Pacific</w:t>
          </w:r>
        </w:sdtContent>
      </w:sdt>
      <w:r w:rsidR="00E04CAD" w:rsidRPr="00951A28">
        <w:t xml:space="preserve">. </w:t>
      </w:r>
      <w:r>
        <w:t xml:space="preserve">As a second-year candidate of Master by Research student graduating at August 2014, </w:t>
      </w:r>
      <w:r w:rsidR="007A3EBE">
        <w:t xml:space="preserve">I am interested in analyzing and creating complex software with dedicated algorithms. </w:t>
      </w:r>
      <w:r w:rsidR="004D034C">
        <w:t>I welcome the opportunity to bring my</w:t>
      </w:r>
      <w:r w:rsidR="00E04CAD" w:rsidRPr="00951A28">
        <w:t xml:space="preserve"> </w:t>
      </w:r>
      <w:r w:rsidR="007A3EBE">
        <w:t>research</w:t>
      </w:r>
      <w:r w:rsidR="00E04CAD" w:rsidRPr="00951A28">
        <w:t xml:space="preserve"> background in</w:t>
      </w:r>
      <w:r w:rsidR="00637A41" w:rsidRPr="00951A28">
        <w:t xml:space="preserve"> </w:t>
      </w:r>
      <w:r w:rsidR="007A3EBE">
        <w:t>algorithms analysis and optimization</w:t>
      </w:r>
      <w:r w:rsidR="00E04CAD" w:rsidRPr="00951A28">
        <w:t>,</w:t>
      </w:r>
      <w:r w:rsidR="004D034C">
        <w:t xml:space="preserve"> and development skills to IMC`s challenging projects. </w:t>
      </w:r>
    </w:p>
    <w:p w:rsidR="00AE745C" w:rsidRDefault="00E04CAD" w:rsidP="00951A28">
      <w:r w:rsidRPr="00951A28">
        <w:t xml:space="preserve">As you will see from the enclosed resume, I </w:t>
      </w:r>
      <w:r w:rsidR="007A3EBE">
        <w:t xml:space="preserve">have developed </w:t>
      </w:r>
      <w:r w:rsidR="00E5188D">
        <w:t xml:space="preserve">solid </w:t>
      </w:r>
      <w:r w:rsidR="007A3EBE">
        <w:t>skills</w:t>
      </w:r>
      <w:r w:rsidRPr="00951A28">
        <w:t xml:space="preserve"> in </w:t>
      </w:r>
      <w:r w:rsidR="007A3EBE">
        <w:t xml:space="preserve">scalable software systems </w:t>
      </w:r>
      <w:r w:rsidR="00AE745C">
        <w:t>development with strong self-education ability</w:t>
      </w:r>
      <w:r w:rsidR="007A3EBE">
        <w:t xml:space="preserve"> through internship and academic projects</w:t>
      </w:r>
      <w:r w:rsidR="00970EDF">
        <w:t xml:space="preserve">. During summer internship at NICTA, </w:t>
      </w:r>
      <w:r w:rsidR="00AE745C">
        <w:t xml:space="preserve">I stared with not background in OS development </w:t>
      </w:r>
      <w:r w:rsidR="000571EC">
        <w:t>while</w:t>
      </w:r>
      <w:r w:rsidR="00AE745C">
        <w:t xml:space="preserve"> finally developed a desk</w:t>
      </w:r>
      <w:r w:rsidR="00FA4420">
        <w:t xml:space="preserve">top environment base </w:t>
      </w:r>
      <w:r w:rsidR="00AE745C">
        <w:t>on seL4 microkernel OS.</w:t>
      </w:r>
      <w:r w:rsidR="00AE745C" w:rsidRPr="00AE745C">
        <w:t xml:space="preserve"> </w:t>
      </w:r>
      <w:r w:rsidR="00DB7816">
        <w:t xml:space="preserve">During the audio processing projects, I extended the assignment developed with Java to a multiple purposes command-line tool working in Linux/UNIX. I designed interfaces to connect new </w:t>
      </w:r>
      <w:r w:rsidR="00C9719E">
        <w:t xml:space="preserve">services for scalability reason, and provided user friendly command-line UI. </w:t>
      </w:r>
      <w:r w:rsidR="00DB7816">
        <w:t xml:space="preserve">  </w:t>
      </w:r>
    </w:p>
    <w:p w:rsidR="00AE745C" w:rsidRDefault="00EA7477" w:rsidP="00951A28">
      <w:r w:rsidRPr="00EA7477">
        <w:t>I developed my leadership and interpersonal skills by being an active</w:t>
      </w:r>
      <w:r>
        <w:t xml:space="preserve"> volunteer. As the vice-present of </w:t>
      </w:r>
      <w:proofErr w:type="spellStart"/>
      <w:r>
        <w:t>Beihang</w:t>
      </w:r>
      <w:proofErr w:type="spellEnd"/>
      <w:r>
        <w:t xml:space="preserve"> University Volunteer Association, I </w:t>
      </w:r>
      <w:r w:rsidR="008E3585">
        <w:t>organized</w:t>
      </w:r>
      <w:r>
        <w:t xml:space="preserve"> the volunteer service of </w:t>
      </w:r>
      <w:r w:rsidRPr="00C27EEE">
        <w:rPr>
          <w:rStyle w:val="apple-converted-space"/>
          <w:rFonts w:cstheme="minorHAnsi"/>
          <w:shd w:val="clear" w:color="auto" w:fill="FFFFFF"/>
        </w:rPr>
        <w:t>11</w:t>
      </w:r>
      <w:r w:rsidRPr="00C27EEE">
        <w:rPr>
          <w:rStyle w:val="apple-converted-space"/>
          <w:rFonts w:cstheme="minorHAnsi"/>
          <w:shd w:val="clear" w:color="auto" w:fill="FFFFFF"/>
          <w:vertAlign w:val="superscript"/>
        </w:rPr>
        <w:t>th</w:t>
      </w:r>
      <w:r w:rsidRPr="00C27EEE">
        <w:rPr>
          <w:rStyle w:val="apple-converted-space"/>
          <w:rFonts w:cstheme="minorHAnsi"/>
          <w:shd w:val="clear" w:color="auto" w:fill="FFFFFF"/>
        </w:rPr>
        <w:t xml:space="preserve"> </w:t>
      </w:r>
      <w:r>
        <w:rPr>
          <w:rStyle w:val="apple-converted-space"/>
          <w:rFonts w:cstheme="minorHAnsi"/>
          <w:shd w:val="clear" w:color="auto" w:fill="FFFFFF"/>
        </w:rPr>
        <w:t xml:space="preserve">China </w:t>
      </w:r>
      <w:r>
        <w:rPr>
          <w:rFonts w:cstheme="minorHAnsi"/>
          <w:shd w:val="clear" w:color="auto" w:fill="FFFFFF"/>
        </w:rPr>
        <w:t xml:space="preserve">National Competition of </w:t>
      </w:r>
      <w:r w:rsidRPr="00C27EEE">
        <w:rPr>
          <w:rFonts w:cstheme="minorHAnsi"/>
          <w:shd w:val="clear" w:color="auto" w:fill="FFFFFF"/>
        </w:rPr>
        <w:t>College Students' Extracurricular Academic and Scientific Achievement</w:t>
      </w:r>
      <w:r>
        <w:rPr>
          <w:rFonts w:cstheme="minorHAnsi"/>
          <w:shd w:val="clear" w:color="auto" w:fill="FFFFFF"/>
        </w:rPr>
        <w:t xml:space="preserve"> </w:t>
      </w:r>
      <w:r>
        <w:t xml:space="preserve">together with my </w:t>
      </w:r>
      <w:r>
        <w:t>volunteer partners, which was commended by the Committee of Competition</w:t>
      </w:r>
      <w:r>
        <w:rPr>
          <w:rFonts w:cstheme="minorHAnsi"/>
          <w:shd w:val="clear" w:color="auto" w:fill="FFFFFF"/>
        </w:rPr>
        <w:t xml:space="preserve">.   </w:t>
      </w:r>
    </w:p>
    <w:p w:rsidR="00E04CAD" w:rsidRPr="00951A28" w:rsidRDefault="00BB6ADF" w:rsidP="00951A28">
      <w:r>
        <w:t xml:space="preserve">I am </w:t>
      </w:r>
      <w:r w:rsidR="0063197A">
        <w:t xml:space="preserve">holding 574 visa now and eligible to apply for 485 visa (Post-study Work) giving me right to work fulltime in Australia for 3 years. </w:t>
      </w:r>
      <w:r w:rsidR="00E04CAD" w:rsidRPr="00951A28">
        <w:t>If you have questions, or if you want to schedule an interview, please contact me at</w:t>
      </w:r>
      <w:r w:rsidR="00637A41" w:rsidRPr="00951A28">
        <w:t xml:space="preserve"> </w:t>
      </w:r>
      <w:sdt>
        <w:sdtPr>
          <w:alias w:val="Phone"/>
          <w:tag w:val="Phone"/>
          <w:id w:val="848131"/>
          <w:placeholder>
            <w:docPart w:val="592035F6E14748948FF5648120392716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>
            <w:t>+61451830909</w:t>
          </w:r>
        </w:sdtContent>
      </w:sdt>
      <w:r w:rsidR="00ED3B23">
        <w:t xml:space="preserve"> or tao.liu.unsw@gmail.com</w:t>
      </w:r>
      <w:r w:rsidR="00E04CAD" w:rsidRPr="00951A28">
        <w:t>. I look forward to meeting you to further discuss employment opportunities with</w:t>
      </w:r>
      <w:r w:rsidR="00637A41" w:rsidRPr="00951A28">
        <w:t xml:space="preserve"> </w:t>
      </w:r>
      <w:sdt>
        <w:sdtPr>
          <w:alias w:val="Company"/>
          <w:tag w:val="Company"/>
          <w:id w:val="848112"/>
          <w:placeholder>
            <w:docPart w:val="4EF3BF6DBD10478BAEB2B3BD9EB13D6F"/>
          </w:placeholder>
          <w:dataBinding w:prefixMappings="xmlns:ns0='http://schemas.microsoft.com/office/2006/coverPageProps' " w:xpath="/ns0:CoverPageProperties[1]/ns0:CompanyEmail[1]" w:storeItemID="{55AF091B-3C7A-41E3-B477-F2FDAA23CFDA}"/>
          <w:text w:multiLine="1"/>
        </w:sdtPr>
        <w:sdtEndPr/>
        <w:sdtContent>
          <w:r>
            <w:t>IMC Asian Pacific</w:t>
          </w:r>
        </w:sdtContent>
      </w:sdt>
      <w:r w:rsidR="00E04CAD" w:rsidRPr="00951A28">
        <w:t>.</w:t>
      </w:r>
      <w:r w:rsidR="00C4236E">
        <w:t xml:space="preserve"> Thank your for your consideration.</w:t>
      </w:r>
    </w:p>
    <w:p w:rsidR="002A4EFA" w:rsidRPr="008237C2" w:rsidRDefault="002A4EFA" w:rsidP="008237C2">
      <w:pPr>
        <w:pStyle w:val="Closing"/>
      </w:pPr>
      <w:r w:rsidRPr="008237C2">
        <w:t>Sincerely,</w:t>
      </w:r>
    </w:p>
    <w:sdt>
      <w:sdtPr>
        <w:alias w:val="Name"/>
        <w:tag w:val="Name"/>
        <w:id w:val="848132"/>
        <w:placeholder>
          <w:docPart w:val="A789190D6068491D8BA3F31F5008DE92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:rsidR="00421822" w:rsidRPr="00421822" w:rsidRDefault="00C85817" w:rsidP="004D034C">
          <w:pPr>
            <w:pStyle w:val="Signature"/>
          </w:pPr>
          <w:r>
            <w:t>Tao Liu</w:t>
          </w:r>
        </w:p>
      </w:sdtContent>
    </w:sdt>
    <w:sectPr w:rsidR="00421822" w:rsidRPr="00421822" w:rsidSect="00421822">
      <w:headerReference w:type="default" r:id="rId9"/>
      <w:pgSz w:w="12240" w:h="15840" w:code="1"/>
      <w:pgMar w:top="216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38B0" w:rsidRDefault="009638B0">
      <w:r>
        <w:separator/>
      </w:r>
    </w:p>
  </w:endnote>
  <w:endnote w:type="continuationSeparator" w:id="0">
    <w:p w:rsidR="009638B0" w:rsidRDefault="0096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38B0" w:rsidRDefault="009638B0">
      <w:r>
        <w:separator/>
      </w:r>
    </w:p>
  </w:footnote>
  <w:footnote w:type="continuationSeparator" w:id="0">
    <w:p w:rsidR="009638B0" w:rsidRDefault="009638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alias w:val="Name"/>
      <w:tag w:val="Name"/>
      <w:id w:val="848141"/>
      <w:placeholder>
        <w:docPart w:val="79AFB78AF9D6457E9127D494827BFE99"/>
      </w:placeholder>
      <w:dataBinding w:prefixMappings="xmlns:ns0='http://schemas.microsoft.com/office/2006/coverPageProps' " w:xpath="/ns0:CoverPageProperties[1]/ns0:CompanyAddress[1]" w:storeItemID="{55AF091B-3C7A-41E3-B477-F2FDAA23CFDA}"/>
      <w:text w:multiLine="1"/>
    </w:sdtPr>
    <w:sdtEndPr/>
    <w:sdtContent>
      <w:p w:rsidR="00637A41" w:rsidRDefault="00C85817" w:rsidP="00637A41">
        <w:pPr>
          <w:pStyle w:val="Header"/>
        </w:pPr>
        <w:r>
          <w:t>Director of Human Resources</w:t>
        </w:r>
      </w:p>
    </w:sdtContent>
  </w:sdt>
  <w:sdt>
    <w:sdtPr>
      <w:alias w:val="Date"/>
      <w:tag w:val="Date"/>
      <w:id w:val="848142"/>
      <w:placeholder/>
      <w:showingPlcHdr/>
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<w:text/>
    </w:sdtPr>
    <w:sdtEndPr/>
    <w:sdtContent>
      <w:p w:rsidR="00637A41" w:rsidRDefault="00637A41" w:rsidP="00637A41">
        <w:pPr>
          <w:pStyle w:val="Header"/>
        </w:pPr>
        <w:r>
          <w:t>[Date]</w:t>
        </w:r>
      </w:p>
    </w:sdtContent>
  </w:sdt>
  <w:p w:rsidR="00637A41" w:rsidRDefault="00637A41" w:rsidP="00637A41">
    <w:pPr>
      <w:pStyle w:val="Header"/>
    </w:pPr>
    <w:r>
      <w:t xml:space="preserve">Page </w:t>
    </w:r>
    <w:r w:rsidR="009638B0">
      <w:fldChar w:fldCharType="begin"/>
    </w:r>
    <w:r w:rsidR="009638B0">
      <w:instrText xml:space="preserve"> PAGE   \* MERGEFORMAT </w:instrText>
    </w:r>
    <w:r w:rsidR="009638B0">
      <w:fldChar w:fldCharType="separate"/>
    </w:r>
    <w:r w:rsidR="00637459">
      <w:rPr>
        <w:noProof/>
      </w:rPr>
      <w:t>2</w:t>
    </w:r>
    <w:r w:rsidR="009638B0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B6429F6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BCE22B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96EA0AE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CA82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518D0B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C66302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51E606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57E8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C8EC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00ED4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D976AE1"/>
    <w:multiLevelType w:val="hybridMultilevel"/>
    <w:tmpl w:val="1FA667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3791E6E"/>
    <w:multiLevelType w:val="hybridMultilevel"/>
    <w:tmpl w:val="EAD0F4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B315F68"/>
    <w:multiLevelType w:val="hybridMultilevel"/>
    <w:tmpl w:val="EA069DB8"/>
    <w:lvl w:ilvl="0" w:tplc="FD7C03B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>
      <o:colormru v:ext="edit" colors="#bebeea,#d5daf3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3E3"/>
    <w:rsid w:val="000072C5"/>
    <w:rsid w:val="00015BE0"/>
    <w:rsid w:val="00027254"/>
    <w:rsid w:val="000571EC"/>
    <w:rsid w:val="00060082"/>
    <w:rsid w:val="000703AA"/>
    <w:rsid w:val="00083AA2"/>
    <w:rsid w:val="0008702D"/>
    <w:rsid w:val="000A5195"/>
    <w:rsid w:val="000A5E4A"/>
    <w:rsid w:val="000C58D9"/>
    <w:rsid w:val="00114680"/>
    <w:rsid w:val="00140DAE"/>
    <w:rsid w:val="00144463"/>
    <w:rsid w:val="00161FCD"/>
    <w:rsid w:val="001A419F"/>
    <w:rsid w:val="001A4EDB"/>
    <w:rsid w:val="001D5436"/>
    <w:rsid w:val="001F5921"/>
    <w:rsid w:val="00213BD9"/>
    <w:rsid w:val="002408C6"/>
    <w:rsid w:val="00294EAE"/>
    <w:rsid w:val="002A4EFA"/>
    <w:rsid w:val="002C71A0"/>
    <w:rsid w:val="002D7E32"/>
    <w:rsid w:val="002D7EBD"/>
    <w:rsid w:val="002F7992"/>
    <w:rsid w:val="00377A52"/>
    <w:rsid w:val="003813E3"/>
    <w:rsid w:val="003B64B7"/>
    <w:rsid w:val="003C0786"/>
    <w:rsid w:val="003E379E"/>
    <w:rsid w:val="003E57B1"/>
    <w:rsid w:val="003F1EB2"/>
    <w:rsid w:val="00421822"/>
    <w:rsid w:val="0043525E"/>
    <w:rsid w:val="00441627"/>
    <w:rsid w:val="00457519"/>
    <w:rsid w:val="00464166"/>
    <w:rsid w:val="004702F6"/>
    <w:rsid w:val="004C07A5"/>
    <w:rsid w:val="004D034C"/>
    <w:rsid w:val="004D1AC7"/>
    <w:rsid w:val="0051707C"/>
    <w:rsid w:val="00521A47"/>
    <w:rsid w:val="00541E0E"/>
    <w:rsid w:val="00553B0F"/>
    <w:rsid w:val="00561F65"/>
    <w:rsid w:val="005A5EFE"/>
    <w:rsid w:val="005B107E"/>
    <w:rsid w:val="005C48E1"/>
    <w:rsid w:val="005D737F"/>
    <w:rsid w:val="006126B8"/>
    <w:rsid w:val="0063197A"/>
    <w:rsid w:val="00637459"/>
    <w:rsid w:val="00637A41"/>
    <w:rsid w:val="00652D47"/>
    <w:rsid w:val="00675BA5"/>
    <w:rsid w:val="00692469"/>
    <w:rsid w:val="006F53B4"/>
    <w:rsid w:val="006F6FA7"/>
    <w:rsid w:val="00720FB8"/>
    <w:rsid w:val="007276EE"/>
    <w:rsid w:val="007321F8"/>
    <w:rsid w:val="00762F81"/>
    <w:rsid w:val="007803B2"/>
    <w:rsid w:val="0078467A"/>
    <w:rsid w:val="0078750A"/>
    <w:rsid w:val="007958C1"/>
    <w:rsid w:val="007A3EBE"/>
    <w:rsid w:val="007D5836"/>
    <w:rsid w:val="008237C2"/>
    <w:rsid w:val="00832B2B"/>
    <w:rsid w:val="00840A36"/>
    <w:rsid w:val="0086728C"/>
    <w:rsid w:val="008B6708"/>
    <w:rsid w:val="008E3585"/>
    <w:rsid w:val="008E5F9E"/>
    <w:rsid w:val="008E6501"/>
    <w:rsid w:val="008F6E58"/>
    <w:rsid w:val="00913671"/>
    <w:rsid w:val="0094121A"/>
    <w:rsid w:val="00941E66"/>
    <w:rsid w:val="00951A28"/>
    <w:rsid w:val="0096323A"/>
    <w:rsid w:val="009638B0"/>
    <w:rsid w:val="00970EDF"/>
    <w:rsid w:val="0097125B"/>
    <w:rsid w:val="00971808"/>
    <w:rsid w:val="00972EC6"/>
    <w:rsid w:val="0097428A"/>
    <w:rsid w:val="00991907"/>
    <w:rsid w:val="009C5C68"/>
    <w:rsid w:val="009D4D51"/>
    <w:rsid w:val="009D740E"/>
    <w:rsid w:val="00A06A2C"/>
    <w:rsid w:val="00A11815"/>
    <w:rsid w:val="00A260F6"/>
    <w:rsid w:val="00A57B17"/>
    <w:rsid w:val="00A77E4B"/>
    <w:rsid w:val="00A91B6B"/>
    <w:rsid w:val="00AA4DA0"/>
    <w:rsid w:val="00AC1B1A"/>
    <w:rsid w:val="00AE745C"/>
    <w:rsid w:val="00B0502C"/>
    <w:rsid w:val="00B17957"/>
    <w:rsid w:val="00B33701"/>
    <w:rsid w:val="00B3424E"/>
    <w:rsid w:val="00B60213"/>
    <w:rsid w:val="00B6427B"/>
    <w:rsid w:val="00BA0669"/>
    <w:rsid w:val="00BB6ADF"/>
    <w:rsid w:val="00BB75A6"/>
    <w:rsid w:val="00BD783A"/>
    <w:rsid w:val="00BF21BB"/>
    <w:rsid w:val="00BF3F8B"/>
    <w:rsid w:val="00C04D6B"/>
    <w:rsid w:val="00C13B1B"/>
    <w:rsid w:val="00C4236E"/>
    <w:rsid w:val="00C85817"/>
    <w:rsid w:val="00C96352"/>
    <w:rsid w:val="00C9719E"/>
    <w:rsid w:val="00CA6768"/>
    <w:rsid w:val="00CB5984"/>
    <w:rsid w:val="00CE00E9"/>
    <w:rsid w:val="00CF0615"/>
    <w:rsid w:val="00D05E57"/>
    <w:rsid w:val="00D065FC"/>
    <w:rsid w:val="00D24762"/>
    <w:rsid w:val="00D55185"/>
    <w:rsid w:val="00D57901"/>
    <w:rsid w:val="00D70576"/>
    <w:rsid w:val="00DB7816"/>
    <w:rsid w:val="00DE16EF"/>
    <w:rsid w:val="00DF24F0"/>
    <w:rsid w:val="00E047DE"/>
    <w:rsid w:val="00E04CAD"/>
    <w:rsid w:val="00E1114D"/>
    <w:rsid w:val="00E27B13"/>
    <w:rsid w:val="00E45367"/>
    <w:rsid w:val="00E5188D"/>
    <w:rsid w:val="00E57ECB"/>
    <w:rsid w:val="00E70F0B"/>
    <w:rsid w:val="00E72831"/>
    <w:rsid w:val="00EA7477"/>
    <w:rsid w:val="00EC6307"/>
    <w:rsid w:val="00ED2A72"/>
    <w:rsid w:val="00ED3B23"/>
    <w:rsid w:val="00F11E84"/>
    <w:rsid w:val="00F178A3"/>
    <w:rsid w:val="00F2006D"/>
    <w:rsid w:val="00F334C6"/>
    <w:rsid w:val="00F944F1"/>
    <w:rsid w:val="00FA4420"/>
    <w:rsid w:val="00FC1801"/>
    <w:rsid w:val="00FD3160"/>
    <w:rsid w:val="00FD5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bebeea,#d5daf3"/>
    </o:shapedefaults>
    <o:shapelayout v:ext="edit">
      <o:idmap v:ext="edit" data="1"/>
    </o:shapelayout>
  </w:shapeDefaults>
  <w:decimalSymbol w:val="."/>
  <w:listSeparator w:val=","/>
  <w15:docId w15:val="{E5A309D2-ACEF-4CAD-B5C9-CA4A9E9A1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 w:qFormat="1"/>
    <w:lsdException w:name="Signature" w:semiHidden="1" w:unhideWhenUsed="1" w:qFormat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qFormat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1A28"/>
    <w:pPr>
      <w:spacing w:after="240" w:line="276" w:lineRule="auto"/>
    </w:pPr>
    <w:rPr>
      <w:rFonts w:asciiTheme="minorHAnsi" w:hAnsiTheme="minorHAnsi"/>
      <w:spacing w:val="4"/>
      <w:szCs w:val="18"/>
    </w:rPr>
  </w:style>
  <w:style w:type="paragraph" w:styleId="Heading1">
    <w:name w:val="heading 1"/>
    <w:basedOn w:val="Normal"/>
    <w:next w:val="Normal"/>
    <w:rsid w:val="008237C2"/>
    <w:pPr>
      <w:spacing w:before="1200" w:after="400"/>
      <w:outlineLvl w:val="0"/>
    </w:pPr>
    <w:rPr>
      <w:rFonts w:asciiTheme="majorHAnsi" w:hAnsiTheme="maj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015BE0"/>
    <w:rPr>
      <w:rFonts w:cs="Tahoma"/>
      <w:sz w:val="16"/>
      <w:szCs w:val="16"/>
    </w:rPr>
  </w:style>
  <w:style w:type="table" w:styleId="TableGrid">
    <w:name w:val="Table Grid"/>
    <w:basedOn w:val="TableNormal"/>
    <w:semiHidden/>
    <w:rsid w:val="00652D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ody">
    <w:name w:val="Body"/>
    <w:basedOn w:val="Normal"/>
    <w:link w:val="BodyChar"/>
    <w:semiHidden/>
    <w:unhideWhenUsed/>
    <w:rsid w:val="000A5195"/>
    <w:pPr>
      <w:spacing w:after="200"/>
    </w:pPr>
  </w:style>
  <w:style w:type="paragraph" w:customStyle="1" w:styleId="Address">
    <w:name w:val="Address"/>
    <w:basedOn w:val="Normal"/>
    <w:qFormat/>
    <w:rsid w:val="008237C2"/>
    <w:pPr>
      <w:spacing w:after="0" w:line="240" w:lineRule="auto"/>
    </w:pPr>
  </w:style>
  <w:style w:type="paragraph" w:styleId="Salutation">
    <w:name w:val="Salutation"/>
    <w:basedOn w:val="Normal"/>
    <w:next w:val="Normal"/>
    <w:link w:val="SalutationChar"/>
    <w:qFormat/>
    <w:rsid w:val="008237C2"/>
    <w:pPr>
      <w:spacing w:before="400" w:after="200"/>
    </w:pPr>
  </w:style>
  <w:style w:type="paragraph" w:styleId="Closing">
    <w:name w:val="Closing"/>
    <w:basedOn w:val="Normal"/>
    <w:link w:val="ClosingChar"/>
    <w:qFormat/>
    <w:rsid w:val="008237C2"/>
    <w:pPr>
      <w:spacing w:before="400" w:after="1000"/>
    </w:pPr>
  </w:style>
  <w:style w:type="paragraph" w:styleId="Signature">
    <w:name w:val="Signature"/>
    <w:basedOn w:val="Normal"/>
    <w:link w:val="SignatureChar"/>
    <w:qFormat/>
    <w:rsid w:val="008237C2"/>
  </w:style>
  <w:style w:type="paragraph" w:styleId="Header">
    <w:name w:val="header"/>
    <w:basedOn w:val="Normal"/>
    <w:link w:val="HeaderChar"/>
    <w:rsid w:val="00421822"/>
    <w:pPr>
      <w:contextualSpacing/>
    </w:pPr>
  </w:style>
  <w:style w:type="character" w:customStyle="1" w:styleId="BodyChar">
    <w:name w:val="Body Char"/>
    <w:basedOn w:val="DefaultParagraphFont"/>
    <w:link w:val="Body"/>
    <w:semiHidden/>
    <w:rsid w:val="008237C2"/>
    <w:rPr>
      <w:rFonts w:asciiTheme="minorHAnsi" w:hAnsiTheme="minorHAnsi"/>
      <w:spacing w:val="4"/>
      <w:sz w:val="17"/>
      <w:szCs w:val="18"/>
    </w:rPr>
  </w:style>
  <w:style w:type="character" w:customStyle="1" w:styleId="HeaderChar">
    <w:name w:val="Header Char"/>
    <w:basedOn w:val="DefaultParagraphFont"/>
    <w:link w:val="Header"/>
    <w:rsid w:val="00421822"/>
    <w:rPr>
      <w:rFonts w:asciiTheme="minorHAnsi" w:hAnsiTheme="minorHAnsi"/>
      <w:spacing w:val="4"/>
      <w:szCs w:val="18"/>
    </w:rPr>
  </w:style>
  <w:style w:type="character" w:customStyle="1" w:styleId="SalutationChar">
    <w:name w:val="Salutation Char"/>
    <w:basedOn w:val="DefaultParagraphFont"/>
    <w:link w:val="Salutation"/>
    <w:rsid w:val="008237C2"/>
    <w:rPr>
      <w:rFonts w:asciiTheme="minorHAnsi" w:hAnsiTheme="minorHAnsi"/>
      <w:spacing w:val="4"/>
      <w:sz w:val="17"/>
      <w:szCs w:val="18"/>
    </w:rPr>
  </w:style>
  <w:style w:type="paragraph" w:styleId="Date">
    <w:name w:val="Date"/>
    <w:basedOn w:val="Heading1"/>
    <w:next w:val="Normal"/>
    <w:link w:val="DateChar"/>
    <w:qFormat/>
    <w:rsid w:val="008237C2"/>
    <w:pPr>
      <w:spacing w:before="240" w:after="240"/>
    </w:pPr>
  </w:style>
  <w:style w:type="character" w:customStyle="1" w:styleId="DateChar">
    <w:name w:val="Date Char"/>
    <w:basedOn w:val="DefaultParagraphFont"/>
    <w:link w:val="Date"/>
    <w:rsid w:val="008237C2"/>
    <w:rPr>
      <w:rFonts w:asciiTheme="majorHAnsi" w:hAnsiTheme="majorHAnsi"/>
      <w:spacing w:val="4"/>
      <w:sz w:val="17"/>
      <w:szCs w:val="18"/>
    </w:rPr>
  </w:style>
  <w:style w:type="character" w:customStyle="1" w:styleId="ClosingChar">
    <w:name w:val="Closing Char"/>
    <w:basedOn w:val="DefaultParagraphFont"/>
    <w:link w:val="Closing"/>
    <w:rsid w:val="008237C2"/>
    <w:rPr>
      <w:rFonts w:asciiTheme="minorHAnsi" w:hAnsiTheme="minorHAnsi"/>
      <w:spacing w:val="4"/>
      <w:sz w:val="17"/>
      <w:szCs w:val="18"/>
    </w:rPr>
  </w:style>
  <w:style w:type="character" w:customStyle="1" w:styleId="SignatureChar">
    <w:name w:val="Signature Char"/>
    <w:basedOn w:val="DefaultParagraphFont"/>
    <w:link w:val="Signature"/>
    <w:rsid w:val="008237C2"/>
    <w:rPr>
      <w:rFonts w:asciiTheme="minorHAnsi" w:hAnsiTheme="minorHAnsi"/>
      <w:spacing w:val="4"/>
      <w:sz w:val="17"/>
      <w:szCs w:val="18"/>
    </w:rPr>
  </w:style>
  <w:style w:type="character" w:styleId="PlaceholderText">
    <w:name w:val="Placeholder Text"/>
    <w:basedOn w:val="DefaultParagraphFont"/>
    <w:uiPriority w:val="99"/>
    <w:semiHidden/>
    <w:rsid w:val="008237C2"/>
    <w:rPr>
      <w:color w:val="808080"/>
    </w:rPr>
  </w:style>
  <w:style w:type="paragraph" w:styleId="Footer">
    <w:name w:val="footer"/>
    <w:basedOn w:val="Normal"/>
    <w:link w:val="FooterChar"/>
    <w:semiHidden/>
    <w:unhideWhenUsed/>
    <w:rsid w:val="00637A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semiHidden/>
    <w:rsid w:val="00637A41"/>
    <w:rPr>
      <w:rFonts w:asciiTheme="minorHAnsi" w:hAnsiTheme="minorHAnsi"/>
      <w:spacing w:val="4"/>
      <w:szCs w:val="18"/>
    </w:rPr>
  </w:style>
  <w:style w:type="character" w:customStyle="1" w:styleId="apple-converted-space">
    <w:name w:val="apple-converted-space"/>
    <w:basedOn w:val="DefaultParagraphFont"/>
    <w:rsid w:val="00EA74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_2\AppData\Roaming\Microsoft\Templates\Resume%20cover%20letter%20when%20referred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5EE58C31A064E9E8F09DE1269B2E9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C21F2B-4A06-4857-B57F-A6F5D023686C}"/>
      </w:docPartPr>
      <w:docPartBody>
        <w:p w:rsidR="00000000" w:rsidRDefault="00B05BB3">
          <w:pPr>
            <w:pStyle w:val="55EE58C31A064E9E8F09DE1269B2E933"/>
          </w:pPr>
          <w:r>
            <w:t>[Your Name]</w:t>
          </w:r>
        </w:p>
      </w:docPartBody>
    </w:docPart>
    <w:docPart>
      <w:docPartPr>
        <w:name w:val="E64A8492E4BB4F75883B578A6A5461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428025-643B-4541-B6C4-2E2080316AF0}"/>
      </w:docPartPr>
      <w:docPartBody>
        <w:p w:rsidR="00000000" w:rsidRDefault="00B05BB3">
          <w:pPr>
            <w:pStyle w:val="E64A8492E4BB4F75883B578A6A5461B6"/>
          </w:pPr>
          <w:r>
            <w:t xml:space="preserve">[Street </w:t>
          </w:r>
          <w:r>
            <w:t>Address]</w:t>
          </w:r>
        </w:p>
      </w:docPartBody>
    </w:docPart>
    <w:docPart>
      <w:docPartPr>
        <w:name w:val="BAE5BB6FC762496A82CA1550DE5867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F8FCE9-C196-4901-B7BF-408A79FE5FF1}"/>
      </w:docPartPr>
      <w:docPartBody>
        <w:p w:rsidR="00000000" w:rsidRDefault="00B05BB3">
          <w:pPr>
            <w:pStyle w:val="BAE5BB6FC762496A82CA1550DE586795"/>
          </w:pPr>
          <w:r>
            <w:t>[City, ST  ZIP Code]</w:t>
          </w:r>
        </w:p>
      </w:docPartBody>
    </w:docPart>
    <w:docPart>
      <w:docPartPr>
        <w:name w:val="BEEE484C8EAD4CF48A0FA8D94843A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36C1C8-E668-43C5-A98D-85159F315BC9}"/>
      </w:docPartPr>
      <w:docPartBody>
        <w:p w:rsidR="00000000" w:rsidRDefault="00B05BB3">
          <w:pPr>
            <w:pStyle w:val="BEEE484C8EAD4CF48A0FA8D94843AA97"/>
          </w:pPr>
          <w:r>
            <w:t>[phone number]</w:t>
          </w:r>
        </w:p>
      </w:docPartBody>
    </w:docPart>
    <w:docPart>
      <w:docPartPr>
        <w:name w:val="D364261975BF46F8AA8E43BAC27046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D92485-842B-4E2A-8E84-7B2E0C8CDB08}"/>
      </w:docPartPr>
      <w:docPartBody>
        <w:p w:rsidR="00000000" w:rsidRDefault="00B05BB3">
          <w:pPr>
            <w:pStyle w:val="D364261975BF46F8AA8E43BAC270465B"/>
          </w:pPr>
          <w:r>
            <w:t>[Date]</w:t>
          </w:r>
        </w:p>
      </w:docPartBody>
    </w:docPart>
    <w:docPart>
      <w:docPartPr>
        <w:name w:val="4BD4AD02D0124ABB8C843E0471C87C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77C170-DA38-47CD-8E92-C6E12A9D4BCA}"/>
      </w:docPartPr>
      <w:docPartBody>
        <w:p w:rsidR="00000000" w:rsidRDefault="00B05BB3">
          <w:pPr>
            <w:pStyle w:val="4BD4AD02D0124ABB8C843E0471C87C9C"/>
          </w:pPr>
          <w:r>
            <w:t>[Company Name]</w:t>
          </w:r>
        </w:p>
      </w:docPartBody>
    </w:docPart>
    <w:docPart>
      <w:docPartPr>
        <w:name w:val="CC5A92E0575C40ABA3BFFB73869293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0B12EA-42AD-4E4F-A22E-5BFA057E232F}"/>
      </w:docPartPr>
      <w:docPartBody>
        <w:p w:rsidR="00000000" w:rsidRDefault="00B05BB3">
          <w:pPr>
            <w:pStyle w:val="CC5A92E0575C40ABA3BFFB73869293E9"/>
          </w:pPr>
          <w:r>
            <w:t>[Street Address]</w:t>
          </w:r>
        </w:p>
      </w:docPartBody>
    </w:docPart>
    <w:docPart>
      <w:docPartPr>
        <w:name w:val="0C47DBD1D7A44301A3AB0D8D509FB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73267D-29AE-4FC8-AB03-D87E29529CA8}"/>
      </w:docPartPr>
      <w:docPartBody>
        <w:p w:rsidR="00000000" w:rsidRDefault="00B05BB3">
          <w:pPr>
            <w:pStyle w:val="0C47DBD1D7A44301A3AB0D8D509FB97F"/>
          </w:pPr>
          <w:r>
            <w:t>[City, ST  ZIP Code]</w:t>
          </w:r>
        </w:p>
      </w:docPartBody>
    </w:docPart>
    <w:docPart>
      <w:docPartPr>
        <w:name w:val="0BB4713867A8482AAE0E98564CDCB3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DB6F60-8184-47D4-9C55-29DAC16288C3}"/>
      </w:docPartPr>
      <w:docPartBody>
        <w:p w:rsidR="00000000" w:rsidRDefault="00B05BB3">
          <w:pPr>
            <w:pStyle w:val="0BB4713867A8482AAE0E98564CDCB392"/>
          </w:pPr>
          <w:r>
            <w:t>[Recipient Name]</w:t>
          </w:r>
        </w:p>
      </w:docPartBody>
    </w:docPart>
    <w:docPart>
      <w:docPartPr>
        <w:name w:val="AD58938E682F4DF385541CF37DED1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BA9D55-45DD-4C56-80CA-54558C8FE527}"/>
      </w:docPartPr>
      <w:docPartBody>
        <w:p w:rsidR="00000000" w:rsidRDefault="00B05BB3">
          <w:pPr>
            <w:pStyle w:val="AD58938E682F4DF385541CF37DED1757"/>
          </w:pPr>
          <w:r w:rsidRPr="00951A28">
            <w:t>[Company Name]</w:t>
          </w:r>
        </w:p>
      </w:docPartBody>
    </w:docPart>
    <w:docPart>
      <w:docPartPr>
        <w:name w:val="592035F6E14748948FF56481203927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91E441-E0BF-477C-BF04-75D366290F5E}"/>
      </w:docPartPr>
      <w:docPartBody>
        <w:p w:rsidR="00000000" w:rsidRDefault="00B05BB3">
          <w:pPr>
            <w:pStyle w:val="592035F6E14748948FF5648120392716"/>
          </w:pPr>
          <w:r w:rsidRPr="00951A28">
            <w:t>[phone number]</w:t>
          </w:r>
        </w:p>
      </w:docPartBody>
    </w:docPart>
    <w:docPart>
      <w:docPartPr>
        <w:name w:val="4EF3BF6DBD10478BAEB2B3BD9EB13D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984C7B-8C3F-4A3A-AAA3-D9C47817A9DD}"/>
      </w:docPartPr>
      <w:docPartBody>
        <w:p w:rsidR="00000000" w:rsidRDefault="00B05BB3">
          <w:pPr>
            <w:pStyle w:val="4EF3BF6DBD10478BAEB2B3BD9EB13D6F"/>
          </w:pPr>
          <w:r w:rsidRPr="00951A28">
            <w:t>[Company Name]</w:t>
          </w:r>
        </w:p>
      </w:docPartBody>
    </w:docPart>
    <w:docPart>
      <w:docPartPr>
        <w:name w:val="A789190D6068491D8BA3F31F5008DE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9B903A-6C05-4DF2-9A0C-AA341A5B99EF}"/>
      </w:docPartPr>
      <w:docPartBody>
        <w:p w:rsidR="00000000" w:rsidRDefault="00B05BB3">
          <w:pPr>
            <w:pStyle w:val="A789190D6068491D8BA3F31F5008DE92"/>
          </w:pPr>
          <w:r>
            <w:t>[Your Name]</w:t>
          </w:r>
        </w:p>
      </w:docPartBody>
    </w:docPart>
    <w:docPart>
      <w:docPartPr>
        <w:name w:val="79AFB78AF9D6457E9127D494827BFE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40054D-EBEB-43A5-9412-6AB876100003}"/>
      </w:docPartPr>
      <w:docPartBody>
        <w:p w:rsidR="00000000" w:rsidRDefault="003123BB" w:rsidP="003123BB">
          <w:pPr>
            <w:pStyle w:val="79AFB78AF9D6457E9127D494827BFE99"/>
          </w:pPr>
          <w:r>
            <w:t>[Recipient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3BB"/>
    <w:rsid w:val="003123BB"/>
    <w:rsid w:val="00B05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5EE58C31A064E9E8F09DE1269B2E933">
    <w:name w:val="55EE58C31A064E9E8F09DE1269B2E933"/>
  </w:style>
  <w:style w:type="paragraph" w:customStyle="1" w:styleId="E64A8492E4BB4F75883B578A6A5461B6">
    <w:name w:val="E64A8492E4BB4F75883B578A6A5461B6"/>
  </w:style>
  <w:style w:type="paragraph" w:customStyle="1" w:styleId="BAE5BB6FC762496A82CA1550DE586795">
    <w:name w:val="BAE5BB6FC762496A82CA1550DE586795"/>
  </w:style>
  <w:style w:type="paragraph" w:customStyle="1" w:styleId="BEEE484C8EAD4CF48A0FA8D94843AA97">
    <w:name w:val="BEEE484C8EAD4CF48A0FA8D94843AA97"/>
  </w:style>
  <w:style w:type="paragraph" w:customStyle="1" w:styleId="1D86AABCAF8F42A5BCB92E70F5FDB634">
    <w:name w:val="1D86AABCAF8F42A5BCB92E70F5FDB634"/>
  </w:style>
  <w:style w:type="paragraph" w:customStyle="1" w:styleId="D364261975BF46F8AA8E43BAC270465B">
    <w:name w:val="D364261975BF46F8AA8E43BAC270465B"/>
  </w:style>
  <w:style w:type="paragraph" w:customStyle="1" w:styleId="CBC6AC14A99745CA853CA63B29F4004A">
    <w:name w:val="CBC6AC14A99745CA853CA63B29F4004A"/>
  </w:style>
  <w:style w:type="paragraph" w:customStyle="1" w:styleId="E2D00579D6734AD0B30447B424834E20">
    <w:name w:val="E2D00579D6734AD0B30447B424834E20"/>
  </w:style>
  <w:style w:type="paragraph" w:customStyle="1" w:styleId="4BD4AD02D0124ABB8C843E0471C87C9C">
    <w:name w:val="4BD4AD02D0124ABB8C843E0471C87C9C"/>
  </w:style>
  <w:style w:type="paragraph" w:customStyle="1" w:styleId="CC5A92E0575C40ABA3BFFB73869293E9">
    <w:name w:val="CC5A92E0575C40ABA3BFFB73869293E9"/>
  </w:style>
  <w:style w:type="paragraph" w:customStyle="1" w:styleId="0C47DBD1D7A44301A3AB0D8D509FB97F">
    <w:name w:val="0C47DBD1D7A44301A3AB0D8D509FB97F"/>
  </w:style>
  <w:style w:type="paragraph" w:customStyle="1" w:styleId="0BB4713867A8482AAE0E98564CDCB392">
    <w:name w:val="0BB4713867A8482AAE0E98564CDCB392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084A12D03EB4A658CFA7FE47BCB45D9">
    <w:name w:val="9084A12D03EB4A658CFA7FE47BCB45D9"/>
  </w:style>
  <w:style w:type="paragraph" w:customStyle="1" w:styleId="4412AB59539D42CF8DF13AC771B76C78">
    <w:name w:val="4412AB59539D42CF8DF13AC771B76C78"/>
  </w:style>
  <w:style w:type="paragraph" w:customStyle="1" w:styleId="AD58938E682F4DF385541CF37DED1757">
    <w:name w:val="AD58938E682F4DF385541CF37DED1757"/>
  </w:style>
  <w:style w:type="paragraph" w:customStyle="1" w:styleId="74E3F4AE600C4C7A93AB94E4E30881B5">
    <w:name w:val="74E3F4AE600C4C7A93AB94E4E30881B5"/>
  </w:style>
  <w:style w:type="paragraph" w:customStyle="1" w:styleId="713B34800FD347A4B79783406DA3863F">
    <w:name w:val="713B34800FD347A4B79783406DA3863F"/>
  </w:style>
  <w:style w:type="paragraph" w:customStyle="1" w:styleId="7A13EBF0EB0A4A6FBF2BDB31BA61B2D0">
    <w:name w:val="7A13EBF0EB0A4A6FBF2BDB31BA61B2D0"/>
  </w:style>
  <w:style w:type="paragraph" w:customStyle="1" w:styleId="F6A7C583DBF440B9A143E3D92FD62B5C">
    <w:name w:val="F6A7C583DBF440B9A143E3D92FD62B5C"/>
  </w:style>
  <w:style w:type="paragraph" w:customStyle="1" w:styleId="592035F6E14748948FF5648120392716">
    <w:name w:val="592035F6E14748948FF5648120392716"/>
  </w:style>
  <w:style w:type="paragraph" w:customStyle="1" w:styleId="4EF3BF6DBD10478BAEB2B3BD9EB13D6F">
    <w:name w:val="4EF3BF6DBD10478BAEB2B3BD9EB13D6F"/>
  </w:style>
  <w:style w:type="paragraph" w:customStyle="1" w:styleId="A789190D6068491D8BA3F31F5008DE92">
    <w:name w:val="A789190D6068491D8BA3F31F5008DE92"/>
  </w:style>
  <w:style w:type="paragraph" w:customStyle="1" w:styleId="79AFB78AF9D6457E9127D494827BFE99">
    <w:name w:val="79AFB78AF9D6457E9127D494827BFE99"/>
    <w:rsid w:val="003123B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Director of Human Resources</CompanyAddress>
  <CompanyPhone>+61451830909</CompanyPhone>
  <CompanyFax/>
  <CompanyEmail>IMC Asian Pacific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7C2779F-4E3D-424F-BE46-9BBBB04F540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cover letter when referred.dotx</Template>
  <TotalTime>162</TotalTime>
  <Pages>1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Cover letter when referred</vt:lpstr>
    </vt:vector>
  </TitlesOfParts>
  <Company/>
  <LinksUpToDate>false</LinksUpToDate>
  <CharactersWithSpaces>2051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Cover letter when referred</dc:title>
  <dc:subject>Tao Liu</dc:subject>
  <dc:creator>Tom</dc:creator>
  <cp:keywords/>
  <cp:lastModifiedBy>Jiang Yan</cp:lastModifiedBy>
  <cp:revision>9</cp:revision>
  <cp:lastPrinted>2004-04-02T18:06:00Z</cp:lastPrinted>
  <dcterms:created xsi:type="dcterms:W3CDTF">2014-03-31T10:18:00Z</dcterms:created>
  <dcterms:modified xsi:type="dcterms:W3CDTF">2014-03-31T13:10:00Z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TC060914441033</vt:lpwstr>
  </property>
</Properties>
</file>