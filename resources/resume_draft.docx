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BECD7" w14:textId="77777777" w:rsidR="00F015DE" w:rsidRDefault="000201D0">
      <w:pPr>
        <w:pStyle w:val="Heading1"/>
      </w:pPr>
      <w:r>
        <w:t>Objective</w:t>
      </w:r>
      <w:bookmarkStart w:id="0" w:name="_GoBack"/>
      <w:bookmarkEnd w:id="0"/>
    </w:p>
    <w:sdt>
      <w:sdtPr>
        <w:id w:val="9459735"/>
        <w:placeholder>
          <w:docPart w:val="5D5EF4279D00CF43AC0134C7F2A05F59"/>
        </w:placeholder>
      </w:sdtPr>
      <w:sdtEndPr/>
      <w:sdtContent>
        <w:p w14:paraId="7115ECEA" w14:textId="4D85EC32" w:rsidR="00D320AA" w:rsidRDefault="00D320AA" w:rsidP="00132430">
          <w:pPr>
            <w:pStyle w:val="BodyText"/>
            <w:rPr>
              <w:lang w:eastAsia="zh-CN"/>
            </w:rPr>
          </w:pPr>
          <w:r w:rsidRPr="00A703AA">
            <w:rPr>
              <w:rFonts w:hint="eastAsia"/>
              <w:b/>
              <w:lang w:eastAsia="zh-CN"/>
            </w:rPr>
            <w:t>Gr</w:t>
          </w:r>
          <w:r w:rsidRPr="00A703AA">
            <w:rPr>
              <w:b/>
              <w:lang w:eastAsia="zh-CN"/>
            </w:rPr>
            <w:t>aduate student</w:t>
          </w:r>
          <w:r>
            <w:rPr>
              <w:lang w:eastAsia="zh-CN"/>
            </w:rPr>
            <w:t xml:space="preserve"> seeking </w:t>
          </w:r>
          <w:r w:rsidR="00A703AA" w:rsidRPr="00A703AA">
            <w:rPr>
              <w:b/>
              <w:lang w:eastAsia="zh-CN"/>
            </w:rPr>
            <w:t xml:space="preserve">Graduate </w:t>
          </w:r>
          <w:r w:rsidRPr="00A703AA">
            <w:rPr>
              <w:b/>
              <w:lang w:eastAsia="zh-CN"/>
            </w:rPr>
            <w:t xml:space="preserve">Software Engineer </w:t>
          </w:r>
          <w:r>
            <w:rPr>
              <w:lang w:eastAsia="zh-CN"/>
            </w:rPr>
            <w:t>posi</w:t>
          </w:r>
          <w:r w:rsidR="00A703AA">
            <w:rPr>
              <w:lang w:eastAsia="zh-CN"/>
            </w:rPr>
            <w:t xml:space="preserve">tion </w:t>
          </w:r>
        </w:p>
      </w:sdtContent>
    </w:sdt>
    <w:p w14:paraId="496DA662" w14:textId="77777777" w:rsidR="006F4FD5" w:rsidRPr="0002044A" w:rsidRDefault="006F4FD5" w:rsidP="006F4FD5">
      <w:pPr>
        <w:pStyle w:val="Heading1"/>
        <w:rPr>
          <w:rFonts w:eastAsia="宋体" w:hint="eastAsia"/>
          <w:lang w:eastAsia="zh-CN"/>
        </w:rPr>
      </w:pPr>
      <w:r>
        <w:t>Education</w:t>
      </w:r>
    </w:p>
    <w:p w14:paraId="0E94CE27" w14:textId="77777777" w:rsidR="006F4FD5" w:rsidRPr="00283001" w:rsidRDefault="0081472D" w:rsidP="006F4FD5">
      <w:pPr>
        <w:pStyle w:val="Heading2"/>
        <w:rPr>
          <w:color w:val="auto"/>
        </w:rPr>
      </w:pPr>
      <w:sdt>
        <w:sdtPr>
          <w:rPr>
            <w:color w:val="auto"/>
          </w:rPr>
          <w:id w:val="-792828697"/>
          <w:placeholder>
            <w:docPart w:val="7E5F0A86F40E5B4FA0C335F0686B7107"/>
          </w:placeholder>
        </w:sdtPr>
        <w:sdtEndPr/>
        <w:sdtContent>
          <w:r w:rsidR="006F4FD5" w:rsidRPr="00283001">
            <w:rPr>
              <w:color w:val="auto"/>
            </w:rPr>
            <w:t>Master of Science in Computer Science and Engineering</w:t>
          </w:r>
        </w:sdtContent>
      </w:sdt>
      <w:r w:rsidR="006F4FD5" w:rsidRPr="00283001">
        <w:rPr>
          <w:color w:val="auto"/>
        </w:rPr>
        <w:tab/>
      </w:r>
      <w:r w:rsidR="006F4FD5" w:rsidRPr="00283001">
        <w:rPr>
          <w:color w:val="auto"/>
        </w:rPr>
        <w:tab/>
      </w:r>
      <w:r w:rsidR="006F4FD5" w:rsidRPr="00283001">
        <w:rPr>
          <w:color w:val="auto"/>
        </w:rPr>
        <w:tab/>
      </w:r>
      <w:r w:rsidR="006F4FD5" w:rsidRPr="00283001">
        <w:rPr>
          <w:color w:val="auto"/>
        </w:rPr>
        <w:tab/>
      </w:r>
      <w:r w:rsidR="006F4FD5" w:rsidRPr="00283001">
        <w:rPr>
          <w:color w:val="auto"/>
        </w:rPr>
        <w:tab/>
        <w:t>Jul 2012 – Present</w:t>
      </w:r>
    </w:p>
    <w:sdt>
      <w:sdtPr>
        <w:id w:val="1303885216"/>
        <w:placeholder>
          <w:docPart w:val="F7CFAAE73AAE57408FA02EFB78F0A922"/>
        </w:placeholder>
      </w:sdtPr>
      <w:sdtEndPr>
        <w:rPr>
          <w:b/>
        </w:rPr>
      </w:sdtEndPr>
      <w:sdtContent>
        <w:p w14:paraId="7DB56BC1" w14:textId="77777777" w:rsidR="006F4FD5" w:rsidRPr="00283001" w:rsidRDefault="006F4FD5" w:rsidP="006F4FD5">
          <w:pPr>
            <w:pStyle w:val="BodyText"/>
            <w:rPr>
              <w:b/>
            </w:rPr>
          </w:pPr>
          <w:r w:rsidRPr="00283001">
            <w:rPr>
              <w:b/>
            </w:rPr>
            <w:t>University of New South Wales (UNSW)</w:t>
          </w:r>
        </w:p>
        <w:p w14:paraId="33F3D728" w14:textId="77777777" w:rsidR="006F4FD5" w:rsidRDefault="006F4FD5" w:rsidP="006F4FD5">
          <w:pPr>
            <w:pStyle w:val="BodyText"/>
            <w:numPr>
              <w:ilvl w:val="0"/>
              <w:numId w:val="11"/>
            </w:numPr>
          </w:pPr>
          <w:r w:rsidRPr="00283001">
            <w:t>Research Topic: Security Analysis on Memory Authentication Systems</w:t>
          </w:r>
        </w:p>
        <w:p w14:paraId="09AE40BA" w14:textId="535161D1" w:rsidR="002B1BC9" w:rsidRPr="00283001" w:rsidRDefault="002B1BC9" w:rsidP="002B1BC9">
          <w:pPr>
            <w:pStyle w:val="BodyText"/>
            <w:numPr>
              <w:ilvl w:val="0"/>
              <w:numId w:val="11"/>
            </w:numPr>
          </w:pPr>
          <w:r>
            <w:t xml:space="preserve">Implemented in software level and </w:t>
          </w:r>
          <w:r w:rsidRPr="002B1BC9">
            <w:t xml:space="preserve">systematically </w:t>
          </w:r>
          <w:r>
            <w:t>analyzed the security of a new-published message authentication code (MAC)</w:t>
          </w:r>
          <w:r w:rsidR="00F11376">
            <w:t xml:space="preserve"> design. Found</w:t>
          </w:r>
          <w:r>
            <w:t xml:space="preserve"> security weakness</w:t>
          </w:r>
          <w:r w:rsidR="00F11376">
            <w:t>es</w:t>
          </w:r>
          <w:r>
            <w:t xml:space="preserve"> in the design an</w:t>
          </w:r>
          <w:r w:rsidR="00F11376">
            <w:t>d provided optimization</w:t>
          </w:r>
          <w:r>
            <w:t xml:space="preserve"> with low additional cost.  </w:t>
          </w:r>
        </w:p>
        <w:p w14:paraId="27E3C58D" w14:textId="77777777" w:rsidR="0002044A" w:rsidRDefault="003F01F0" w:rsidP="003F01F0">
          <w:pPr>
            <w:pStyle w:val="BodyText"/>
            <w:numPr>
              <w:ilvl w:val="0"/>
              <w:numId w:val="11"/>
            </w:numPr>
            <w:rPr>
              <w:b/>
            </w:rPr>
          </w:pPr>
          <w:r w:rsidRPr="003F01F0">
            <w:rPr>
              <w:b/>
            </w:rPr>
            <w:t>GPA: Distinction</w:t>
          </w:r>
        </w:p>
        <w:p w14:paraId="73C4D85C" w14:textId="77777777" w:rsidR="007861C8" w:rsidRDefault="0002044A" w:rsidP="0002044A">
          <w:pPr>
            <w:pStyle w:val="BodyText"/>
            <w:numPr>
              <w:ilvl w:val="0"/>
              <w:numId w:val="11"/>
            </w:numPr>
            <w:rPr>
              <w:b/>
            </w:rPr>
          </w:pPr>
          <w:r>
            <w:rPr>
              <w:b/>
            </w:rPr>
            <w:t xml:space="preserve">Auditing Courses: </w:t>
          </w:r>
        </w:p>
        <w:p w14:paraId="5C3A8791" w14:textId="77777777" w:rsidR="007861C8" w:rsidRPr="007861C8" w:rsidRDefault="007861C8" w:rsidP="007861C8">
          <w:pPr>
            <w:pStyle w:val="BodyText"/>
            <w:numPr>
              <w:ilvl w:val="1"/>
              <w:numId w:val="11"/>
            </w:numPr>
          </w:pPr>
          <w:r w:rsidRPr="007861C8">
            <w:t>COMP9201</w:t>
          </w:r>
        </w:p>
        <w:p w14:paraId="4B7CEB07" w14:textId="77777777" w:rsidR="007861C8" w:rsidRPr="007861C8" w:rsidRDefault="007861C8" w:rsidP="007861C8">
          <w:pPr>
            <w:pStyle w:val="BodyText"/>
            <w:numPr>
              <w:ilvl w:val="1"/>
              <w:numId w:val="11"/>
            </w:numPr>
          </w:pPr>
          <w:r w:rsidRPr="007861C8">
            <w:t>COMP9101</w:t>
          </w:r>
        </w:p>
        <w:p w14:paraId="35CD6D97" w14:textId="77777777" w:rsidR="007861C8" w:rsidRPr="007861C8" w:rsidRDefault="007861C8" w:rsidP="007861C8">
          <w:pPr>
            <w:pStyle w:val="BodyText"/>
            <w:numPr>
              <w:ilvl w:val="1"/>
              <w:numId w:val="11"/>
            </w:numPr>
          </w:pPr>
          <w:r w:rsidRPr="007861C8">
            <w:t>COMP9041</w:t>
          </w:r>
        </w:p>
        <w:p w14:paraId="1875FB02" w14:textId="77777777" w:rsidR="007861C8" w:rsidRPr="007861C8" w:rsidRDefault="007861C8" w:rsidP="007861C8">
          <w:pPr>
            <w:pStyle w:val="BodyText"/>
            <w:numPr>
              <w:ilvl w:val="1"/>
              <w:numId w:val="11"/>
            </w:numPr>
            <w:rPr>
              <w:b/>
            </w:rPr>
          </w:pPr>
          <w:r w:rsidRPr="007861C8">
            <w:t>COMP</w:t>
          </w:r>
          <w:r>
            <w:t>9243</w:t>
          </w:r>
        </w:p>
        <w:p w14:paraId="2C91DFBE" w14:textId="587BEE25" w:rsidR="006F4FD5" w:rsidRPr="0002044A" w:rsidRDefault="007861C8" w:rsidP="007861C8">
          <w:pPr>
            <w:pStyle w:val="BodyText"/>
            <w:numPr>
              <w:ilvl w:val="1"/>
              <w:numId w:val="11"/>
            </w:numPr>
            <w:rPr>
              <w:b/>
            </w:rPr>
          </w:pPr>
          <w:r>
            <w:t>COMP9171</w:t>
          </w:r>
        </w:p>
      </w:sdtContent>
    </w:sdt>
    <w:p w14:paraId="73413710" w14:textId="77777777" w:rsidR="006F4FD5" w:rsidRPr="00283001" w:rsidRDefault="0081472D" w:rsidP="006F4FD5">
      <w:pPr>
        <w:pStyle w:val="Heading2"/>
        <w:rPr>
          <w:color w:val="auto"/>
        </w:rPr>
      </w:pPr>
      <w:sdt>
        <w:sdtPr>
          <w:rPr>
            <w:color w:val="auto"/>
          </w:rPr>
          <w:id w:val="845672308"/>
          <w:placeholder>
            <w:docPart w:val="A895CE245C02EB4990CF1027DEC7B0E1"/>
          </w:placeholder>
        </w:sdtPr>
        <w:sdtEndPr/>
        <w:sdtContent>
          <w:r w:rsidR="006F4FD5" w:rsidRPr="00283001">
            <w:rPr>
              <w:color w:val="auto"/>
            </w:rPr>
            <w:t>Bachelor of Engineering in Software Engineering</w:t>
          </w:r>
        </w:sdtContent>
      </w:sdt>
      <w:r w:rsidR="006F4FD5" w:rsidRPr="00283001">
        <w:rPr>
          <w:color w:val="auto"/>
        </w:rPr>
        <w:tab/>
      </w:r>
      <w:r w:rsidR="006F4FD5" w:rsidRPr="00283001">
        <w:rPr>
          <w:color w:val="auto"/>
        </w:rPr>
        <w:tab/>
      </w:r>
      <w:r w:rsidR="006F4FD5" w:rsidRPr="00283001">
        <w:rPr>
          <w:color w:val="auto"/>
        </w:rPr>
        <w:tab/>
      </w:r>
      <w:r w:rsidR="006F4FD5" w:rsidRPr="00283001">
        <w:rPr>
          <w:color w:val="auto"/>
        </w:rPr>
        <w:tab/>
      </w:r>
      <w:r w:rsidR="006F4FD5" w:rsidRPr="00283001">
        <w:rPr>
          <w:color w:val="auto"/>
        </w:rPr>
        <w:tab/>
        <w:t>Sep 2008 – Jun 2012</w:t>
      </w:r>
    </w:p>
    <w:sdt>
      <w:sdtPr>
        <w:id w:val="-1493644290"/>
        <w:placeholder>
          <w:docPart w:val="9061F71E9BB0084E893EB71F1AB2AFF7"/>
        </w:placeholder>
      </w:sdtPr>
      <w:sdtEndPr>
        <w:rPr>
          <w:b/>
        </w:rPr>
      </w:sdtEndPr>
      <w:sdtContent>
        <w:p w14:paraId="27EA661D" w14:textId="77777777" w:rsidR="006F4FD5" w:rsidRPr="00283001" w:rsidRDefault="006F4FD5" w:rsidP="006F4FD5">
          <w:pPr>
            <w:pStyle w:val="BodyText"/>
            <w:rPr>
              <w:b/>
            </w:rPr>
          </w:pPr>
          <w:proofErr w:type="spellStart"/>
          <w:r w:rsidRPr="00283001">
            <w:rPr>
              <w:b/>
            </w:rPr>
            <w:t>Beihang</w:t>
          </w:r>
          <w:proofErr w:type="spellEnd"/>
          <w:r w:rsidRPr="00283001">
            <w:rPr>
              <w:b/>
            </w:rPr>
            <w:t xml:space="preserve"> University (BUAA)</w:t>
          </w:r>
        </w:p>
        <w:p w14:paraId="665C1F67" w14:textId="77777777" w:rsidR="006F4FD5" w:rsidRPr="006F4FD5" w:rsidRDefault="006F4FD5" w:rsidP="006F4FD5">
          <w:pPr>
            <w:pStyle w:val="BodyText"/>
            <w:numPr>
              <w:ilvl w:val="0"/>
              <w:numId w:val="12"/>
            </w:numPr>
            <w:rPr>
              <w:b/>
            </w:rPr>
          </w:pPr>
          <w:r>
            <w:rPr>
              <w:b/>
            </w:rPr>
            <w:t xml:space="preserve">GPA: </w:t>
          </w:r>
          <w:r w:rsidRPr="00283001">
            <w:rPr>
              <w:b/>
            </w:rPr>
            <w:t>Distinction</w:t>
          </w:r>
          <w:r>
            <w:rPr>
              <w:b/>
            </w:rPr>
            <w:t xml:space="preserve"> </w:t>
          </w:r>
        </w:p>
      </w:sdtContent>
    </w:sdt>
    <w:p w14:paraId="772DAD72" w14:textId="77777777" w:rsidR="00F015DE" w:rsidRDefault="000201D0">
      <w:pPr>
        <w:pStyle w:val="Heading1"/>
      </w:pPr>
      <w:r>
        <w:t>Experience</w:t>
      </w:r>
    </w:p>
    <w:p w14:paraId="2E63F85C" w14:textId="77777777" w:rsidR="006F4FD5" w:rsidRPr="00283001" w:rsidRDefault="0081472D" w:rsidP="006F4FD5">
      <w:pPr>
        <w:pStyle w:val="Heading2"/>
        <w:rPr>
          <w:color w:val="auto"/>
        </w:rPr>
      </w:pPr>
      <w:sdt>
        <w:sdtPr>
          <w:rPr>
            <w:color w:val="auto"/>
          </w:rPr>
          <w:id w:val="9459739"/>
          <w:placeholder>
            <w:docPart w:val="8AF67246A6CDC14590592CE78959148B"/>
          </w:placeholder>
        </w:sdtPr>
        <w:sdtEndPr/>
        <w:sdtContent>
          <w:r w:rsidR="006F4FD5" w:rsidRPr="00283001">
            <w:rPr>
              <w:color w:val="auto"/>
            </w:rPr>
            <w:t>Graduate Teaching Assistant</w:t>
          </w:r>
        </w:sdtContent>
      </w:sdt>
      <w:r w:rsidR="006F4FD5" w:rsidRPr="00283001">
        <w:rPr>
          <w:color w:val="auto"/>
        </w:rPr>
        <w:tab/>
      </w:r>
      <w:r w:rsidR="006F4FD5" w:rsidRPr="00283001">
        <w:rPr>
          <w:color w:val="auto"/>
        </w:rPr>
        <w:tab/>
      </w:r>
      <w:r w:rsidR="006F4FD5" w:rsidRPr="00283001">
        <w:rPr>
          <w:color w:val="auto"/>
        </w:rPr>
        <w:tab/>
      </w:r>
      <w:r w:rsidR="006F4FD5" w:rsidRPr="00283001">
        <w:rPr>
          <w:color w:val="auto"/>
        </w:rPr>
        <w:tab/>
      </w:r>
      <w:r w:rsidR="006F4FD5" w:rsidRPr="00283001">
        <w:rPr>
          <w:color w:val="auto"/>
        </w:rPr>
        <w:tab/>
        <w:t>Aug 2013 – Dec 2013</w:t>
      </w:r>
    </w:p>
    <w:sdt>
      <w:sdtPr>
        <w:id w:val="9459741"/>
        <w:placeholder>
          <w:docPart w:val="D36B852AFD02BF489544007ED709FF84"/>
        </w:placeholder>
      </w:sdtPr>
      <w:sdtEndPr/>
      <w:sdtContent>
        <w:p w14:paraId="4C3BA455" w14:textId="77777777" w:rsidR="006F4FD5" w:rsidRPr="00283001" w:rsidRDefault="006F4FD5" w:rsidP="006F4FD5">
          <w:pPr>
            <w:pStyle w:val="BodyText"/>
            <w:rPr>
              <w:b/>
            </w:rPr>
          </w:pPr>
          <w:r w:rsidRPr="00283001">
            <w:rPr>
              <w:b/>
            </w:rPr>
            <w:t>University of New South Wales (UNSW)</w:t>
          </w:r>
        </w:p>
        <w:p w14:paraId="271C3296" w14:textId="77777777" w:rsidR="006F4FD5" w:rsidRPr="00283001" w:rsidRDefault="006F4FD5" w:rsidP="006F4FD5">
          <w:pPr>
            <w:pStyle w:val="BodyText"/>
            <w:numPr>
              <w:ilvl w:val="0"/>
              <w:numId w:val="13"/>
            </w:numPr>
          </w:pPr>
          <w:r w:rsidRPr="00283001">
            <w:t xml:space="preserve">Tutor of COMP9032 </w:t>
          </w:r>
          <w:r>
            <w:t xml:space="preserve">course </w:t>
          </w:r>
          <w:r w:rsidRPr="00283001">
            <w:t>“Micro</w:t>
          </w:r>
          <w:r>
            <w:t>processors</w:t>
          </w:r>
          <w:r w:rsidRPr="00283001">
            <w:t xml:space="preserve"> and Interfacing”</w:t>
          </w:r>
        </w:p>
        <w:p w14:paraId="7FCD78EF" w14:textId="77777777" w:rsidR="006F4FD5" w:rsidRPr="00283001" w:rsidRDefault="006F4FD5" w:rsidP="006F4FD5">
          <w:pPr>
            <w:pStyle w:val="BodyText"/>
            <w:numPr>
              <w:ilvl w:val="0"/>
              <w:numId w:val="13"/>
            </w:numPr>
          </w:pPr>
          <w:r w:rsidRPr="00283001">
            <w:rPr>
              <w:rFonts w:eastAsia="宋体"/>
              <w:lang w:eastAsia="zh-CN"/>
            </w:rPr>
            <w:t>Supervised 2 groups of 30 students in AVR assembly language programming</w:t>
          </w:r>
          <w:r w:rsidRPr="00283001">
            <w:t xml:space="preserve">. </w:t>
          </w:r>
          <w:r>
            <w:t>In total,</w:t>
          </w:r>
          <w:r w:rsidRPr="00283001">
            <w:t xml:space="preserve"> 20 </w:t>
          </w:r>
          <w:r>
            <w:t xml:space="preserve">out </w:t>
          </w:r>
          <w:r w:rsidRPr="00283001">
            <w:t xml:space="preserve">of 30 got full marks on weekly labs and 5 </w:t>
          </w:r>
          <w:r>
            <w:t xml:space="preserve">out </w:t>
          </w:r>
          <w:r w:rsidRPr="00283001">
            <w:t xml:space="preserve">of 30 got full marks on </w:t>
          </w:r>
          <w:r>
            <w:t xml:space="preserve">final </w:t>
          </w:r>
          <w:r w:rsidRPr="00283001">
            <w:t>design project</w:t>
          </w:r>
        </w:p>
      </w:sdtContent>
    </w:sdt>
    <w:p w14:paraId="08A55DDE" w14:textId="77777777" w:rsidR="006F4FD5" w:rsidRPr="00283001" w:rsidRDefault="0081472D" w:rsidP="006F4FD5">
      <w:pPr>
        <w:pStyle w:val="Heading2"/>
        <w:rPr>
          <w:color w:val="auto"/>
        </w:rPr>
      </w:pPr>
      <w:sdt>
        <w:sdtPr>
          <w:rPr>
            <w:color w:val="auto"/>
          </w:rPr>
          <w:id w:val="9459744"/>
          <w:placeholder>
            <w:docPart w:val="A3265DE598641D4BA4A6FA6AB6068B35"/>
          </w:placeholder>
        </w:sdtPr>
        <w:sdtEndPr/>
        <w:sdtContent>
          <w:r w:rsidR="006F4FD5" w:rsidRPr="00283001">
            <w:rPr>
              <w:color w:val="auto"/>
            </w:rPr>
            <w:t>Summer Intern</w:t>
          </w:r>
        </w:sdtContent>
      </w:sdt>
      <w:r w:rsidR="006F4FD5" w:rsidRPr="00283001">
        <w:rPr>
          <w:color w:val="auto"/>
        </w:rPr>
        <w:tab/>
      </w:r>
      <w:r w:rsidR="006F4FD5" w:rsidRPr="00283001">
        <w:rPr>
          <w:color w:val="auto"/>
        </w:rPr>
        <w:tab/>
      </w:r>
      <w:r w:rsidR="006F4FD5" w:rsidRPr="00283001">
        <w:rPr>
          <w:color w:val="auto"/>
        </w:rPr>
        <w:tab/>
      </w:r>
      <w:r w:rsidR="006F4FD5" w:rsidRPr="00283001">
        <w:rPr>
          <w:color w:val="auto"/>
        </w:rPr>
        <w:tab/>
      </w:r>
      <w:r w:rsidR="006F4FD5" w:rsidRPr="00283001">
        <w:rPr>
          <w:color w:val="auto"/>
        </w:rPr>
        <w:tab/>
        <w:t>Nov 2012 – Feb 2013</w:t>
      </w:r>
    </w:p>
    <w:sdt>
      <w:sdtPr>
        <w:id w:val="9459745"/>
        <w:placeholder>
          <w:docPart w:val="F96F251B6B66D54A895FD3F3B3E85F88"/>
        </w:placeholder>
      </w:sdtPr>
      <w:sdtEndPr/>
      <w:sdtContent>
        <w:p w14:paraId="4B0EB6A2" w14:textId="77777777" w:rsidR="006F4FD5" w:rsidRPr="00283001" w:rsidRDefault="006F4FD5" w:rsidP="006F4FD5">
          <w:pPr>
            <w:pStyle w:val="BodyText"/>
            <w:rPr>
              <w:b/>
            </w:rPr>
          </w:pPr>
          <w:r w:rsidRPr="00283001">
            <w:rPr>
              <w:b/>
            </w:rPr>
            <w:t>National ICT Australia (NICTA)</w:t>
          </w:r>
        </w:p>
        <w:p w14:paraId="0E814C68" w14:textId="77777777" w:rsidR="006F4FD5" w:rsidRPr="00283001" w:rsidRDefault="006F4FD5" w:rsidP="006F4FD5">
          <w:pPr>
            <w:pStyle w:val="BodyText"/>
            <w:numPr>
              <w:ilvl w:val="0"/>
              <w:numId w:val="13"/>
            </w:numPr>
            <w:rPr>
              <w:b/>
            </w:rPr>
          </w:pPr>
          <w:r w:rsidRPr="00283001">
            <w:t>Candidate of “Taste of Research” Summer Project</w:t>
          </w:r>
        </w:p>
        <w:p w14:paraId="115CE64F" w14:textId="77777777" w:rsidR="006F4FD5" w:rsidRPr="00A703AA" w:rsidRDefault="006F4FD5" w:rsidP="006F4FD5">
          <w:pPr>
            <w:pStyle w:val="BodyText"/>
            <w:numPr>
              <w:ilvl w:val="0"/>
              <w:numId w:val="13"/>
            </w:numPr>
            <w:rPr>
              <w:b/>
            </w:rPr>
          </w:pPr>
          <w:r w:rsidRPr="000261C4">
            <w:rPr>
              <w:rFonts w:eastAsia="宋体"/>
              <w:lang w:eastAsia="zh-CN"/>
            </w:rPr>
            <w:lastRenderedPageBreak/>
            <w:t>Designed and constructed a</w:t>
          </w:r>
          <w:r w:rsidRPr="00283001">
            <w:t xml:space="preserve"> component-model</w:t>
          </w:r>
          <w:r>
            <w:t xml:space="preserve"> (</w:t>
          </w:r>
          <w:proofErr w:type="spellStart"/>
          <w:r>
            <w:t>CAmkES</w:t>
          </w:r>
          <w:proofErr w:type="spellEnd"/>
          <w:r>
            <w:t>)</w:t>
          </w:r>
          <w:r w:rsidRPr="00283001">
            <w:t xml:space="preserve"> based desktop environment</w:t>
          </w:r>
          <w:r>
            <w:t xml:space="preserve"> </w:t>
          </w:r>
          <w:r w:rsidRPr="000261C4">
            <w:rPr>
              <w:rFonts w:ascii="宋体" w:eastAsia="宋体" w:hAnsi="宋体"/>
              <w:lang w:eastAsia="zh-CN"/>
            </w:rPr>
            <w:t>(DE)</w:t>
          </w:r>
          <w:r>
            <w:t xml:space="preserve"> on seL4 micro-kernel </w:t>
          </w:r>
          <w:r w:rsidRPr="000261C4">
            <w:rPr>
              <w:rFonts w:eastAsia="宋体"/>
              <w:lang w:eastAsia="zh-CN"/>
            </w:rPr>
            <w:t xml:space="preserve">providing slide </w:t>
          </w:r>
          <w:r>
            <w:rPr>
              <w:rFonts w:eastAsia="宋体"/>
              <w:lang w:eastAsia="zh-CN"/>
            </w:rPr>
            <w:t>storage and presentation</w:t>
          </w:r>
          <w:r w:rsidRPr="000261C4">
            <w:rPr>
              <w:rFonts w:eastAsia="宋体"/>
              <w:lang w:eastAsia="zh-CN"/>
            </w:rPr>
            <w:t xml:space="preserve"> service</w:t>
          </w:r>
          <w:r>
            <w:rPr>
              <w:rFonts w:eastAsia="宋体"/>
              <w:lang w:eastAsia="zh-CN"/>
            </w:rPr>
            <w:t>s</w:t>
          </w:r>
          <w:r w:rsidRPr="000261C4">
            <w:rPr>
              <w:rFonts w:eastAsia="宋体"/>
              <w:lang w:eastAsia="zh-CN"/>
            </w:rPr>
            <w:t xml:space="preserve">. </w:t>
          </w:r>
        </w:p>
        <w:p w14:paraId="54865E72" w14:textId="77777777" w:rsidR="00A703AA" w:rsidRPr="000261C4" w:rsidRDefault="00A703AA" w:rsidP="00A703AA">
          <w:pPr>
            <w:pStyle w:val="BodyText"/>
            <w:numPr>
              <w:ilvl w:val="1"/>
              <w:numId w:val="13"/>
            </w:numPr>
            <w:rPr>
              <w:b/>
            </w:rPr>
          </w:pPr>
        </w:p>
        <w:p w14:paraId="33FC24D7" w14:textId="77777777" w:rsidR="006F4FD5" w:rsidRPr="000261C4" w:rsidRDefault="006F4FD5" w:rsidP="006F4FD5">
          <w:pPr>
            <w:pStyle w:val="BodyText"/>
            <w:numPr>
              <w:ilvl w:val="0"/>
              <w:numId w:val="13"/>
            </w:numPr>
            <w:rPr>
              <w:b/>
            </w:rPr>
          </w:pPr>
          <w:r>
            <w:rPr>
              <w:rFonts w:eastAsia="宋体"/>
              <w:lang w:eastAsia="zh-CN"/>
            </w:rPr>
            <w:t xml:space="preserve">Modified original FAT32 file system component used in DE to provide file content parsing and transferring services. Evaluated the performance and examined the bugs of </w:t>
          </w:r>
          <w:proofErr w:type="spellStart"/>
          <w:r>
            <w:t>CAmkES</w:t>
          </w:r>
          <w:proofErr w:type="spellEnd"/>
          <w:r>
            <w:t xml:space="preserve"> executive platform with scalable components (DE). </w:t>
          </w:r>
        </w:p>
      </w:sdtContent>
    </w:sdt>
    <w:p w14:paraId="6B1E1229" w14:textId="77777777" w:rsidR="006F4FD5" w:rsidRPr="00283001" w:rsidRDefault="0081472D" w:rsidP="006F4FD5">
      <w:pPr>
        <w:pStyle w:val="Heading2"/>
        <w:rPr>
          <w:color w:val="auto"/>
        </w:rPr>
      </w:pPr>
      <w:sdt>
        <w:sdtPr>
          <w:rPr>
            <w:color w:val="auto"/>
          </w:rPr>
          <w:id w:val="9459746"/>
          <w:placeholder>
            <w:docPart w:val="7AAECCC64AA154459BB04483A417F5A5"/>
          </w:placeholder>
        </w:sdtPr>
        <w:sdtEndPr/>
        <w:sdtContent>
          <w:r w:rsidR="006F4FD5" w:rsidRPr="00283001">
            <w:rPr>
              <w:color w:val="auto"/>
            </w:rPr>
            <w:t>Teaching Assistant</w:t>
          </w:r>
        </w:sdtContent>
      </w:sdt>
      <w:r w:rsidR="006F4FD5" w:rsidRPr="00283001">
        <w:rPr>
          <w:color w:val="auto"/>
        </w:rPr>
        <w:tab/>
      </w:r>
      <w:r w:rsidR="006F4FD5">
        <w:rPr>
          <w:color w:val="auto"/>
        </w:rPr>
        <w:tab/>
      </w:r>
      <w:r w:rsidR="006F4FD5">
        <w:rPr>
          <w:color w:val="auto"/>
        </w:rPr>
        <w:tab/>
      </w:r>
      <w:r w:rsidR="006F4FD5">
        <w:rPr>
          <w:color w:val="auto"/>
        </w:rPr>
        <w:tab/>
      </w:r>
      <w:r w:rsidR="006F4FD5">
        <w:rPr>
          <w:color w:val="auto"/>
        </w:rPr>
        <w:tab/>
        <w:t>Oct 2011 – Jun</w:t>
      </w:r>
      <w:r w:rsidR="006F4FD5" w:rsidRPr="00283001">
        <w:rPr>
          <w:color w:val="auto"/>
        </w:rPr>
        <w:t xml:space="preserve"> 2012</w:t>
      </w:r>
    </w:p>
    <w:sdt>
      <w:sdtPr>
        <w:id w:val="9459747"/>
        <w:placeholder>
          <w:docPart w:val="FECE85728BC48B4FAD6324226DC11E9F"/>
        </w:placeholder>
      </w:sdtPr>
      <w:sdtEndPr/>
      <w:sdtContent>
        <w:p w14:paraId="7BABA8BA" w14:textId="77777777" w:rsidR="006F4FD5" w:rsidRPr="00283001" w:rsidRDefault="006F4FD5" w:rsidP="006F4FD5">
          <w:pPr>
            <w:pStyle w:val="BodyText"/>
            <w:rPr>
              <w:b/>
            </w:rPr>
          </w:pPr>
          <w:proofErr w:type="spellStart"/>
          <w:r w:rsidRPr="00283001">
            <w:rPr>
              <w:b/>
            </w:rPr>
            <w:t>Beihang</w:t>
          </w:r>
          <w:proofErr w:type="spellEnd"/>
          <w:r w:rsidRPr="00283001">
            <w:rPr>
              <w:b/>
            </w:rPr>
            <w:t xml:space="preserve"> University (BUAA)</w:t>
          </w:r>
        </w:p>
        <w:p w14:paraId="3332139D" w14:textId="1C898988" w:rsidR="00F015DE" w:rsidRDefault="006F4FD5" w:rsidP="00D647C6">
          <w:pPr>
            <w:pStyle w:val="BodyText"/>
            <w:numPr>
              <w:ilvl w:val="0"/>
              <w:numId w:val="13"/>
            </w:numPr>
          </w:pPr>
          <w:r>
            <w:t>Tutor of courses: Introduction to Software Engineering, Embedded System Theory and Applications</w:t>
          </w:r>
        </w:p>
      </w:sdtContent>
    </w:sdt>
    <w:p w14:paraId="66C67B54" w14:textId="77777777" w:rsidR="00D320AA" w:rsidRPr="00283001" w:rsidRDefault="00D320AA" w:rsidP="00D320AA">
      <w:pPr>
        <w:pStyle w:val="Heading1"/>
        <w:rPr>
          <w:color w:val="auto"/>
        </w:rPr>
      </w:pPr>
      <w:r w:rsidRPr="00283001">
        <w:rPr>
          <w:color w:val="auto"/>
        </w:rPr>
        <w:t>Commercial Projects</w:t>
      </w:r>
    </w:p>
    <w:p w14:paraId="677625F2" w14:textId="77777777" w:rsidR="00D320AA" w:rsidRPr="00283001" w:rsidRDefault="0081472D" w:rsidP="00D320AA">
      <w:pPr>
        <w:pStyle w:val="Heading2"/>
        <w:rPr>
          <w:color w:val="auto"/>
        </w:rPr>
      </w:pPr>
      <w:sdt>
        <w:sdtPr>
          <w:rPr>
            <w:color w:val="auto"/>
          </w:rPr>
          <w:id w:val="329174394"/>
          <w:placeholder>
            <w:docPart w:val="808FAF0316CB914E9E3F92107BD90116"/>
          </w:placeholder>
        </w:sdtPr>
        <w:sdtEndPr/>
        <w:sdtContent>
          <w:r w:rsidR="00D320AA" w:rsidRPr="00283001">
            <w:rPr>
              <w:color w:val="auto"/>
            </w:rPr>
            <w:t>Voice-Control</w:t>
          </w:r>
          <w:r w:rsidR="00D320AA">
            <w:rPr>
              <w:color w:val="auto"/>
            </w:rPr>
            <w:t>led</w:t>
          </w:r>
          <w:r w:rsidR="00D320AA" w:rsidRPr="00283001">
            <w:rPr>
              <w:color w:val="auto"/>
            </w:rPr>
            <w:t xml:space="preserve"> Guiding System</w:t>
          </w:r>
        </w:sdtContent>
      </w:sdt>
      <w:r w:rsidR="00D320AA">
        <w:rPr>
          <w:color w:val="auto"/>
        </w:rPr>
        <w:t xml:space="preserve"> for the blind</w:t>
      </w:r>
      <w:r w:rsidR="00D320AA" w:rsidRPr="00283001">
        <w:rPr>
          <w:color w:val="auto"/>
        </w:rPr>
        <w:tab/>
      </w:r>
      <w:r w:rsidR="00D320AA" w:rsidRPr="00283001">
        <w:rPr>
          <w:color w:val="auto"/>
        </w:rPr>
        <w:tab/>
      </w:r>
      <w:r w:rsidR="00D320AA" w:rsidRPr="00283001">
        <w:rPr>
          <w:color w:val="auto"/>
        </w:rPr>
        <w:tab/>
      </w:r>
      <w:r w:rsidR="00D320AA" w:rsidRPr="00283001">
        <w:rPr>
          <w:color w:val="auto"/>
        </w:rPr>
        <w:tab/>
      </w:r>
      <w:r w:rsidR="00D320AA" w:rsidRPr="00283001">
        <w:rPr>
          <w:color w:val="auto"/>
        </w:rPr>
        <w:tab/>
        <w:t>Aug 2013 – Dec 2013</w:t>
      </w:r>
    </w:p>
    <w:sdt>
      <w:sdtPr>
        <w:id w:val="638611556"/>
        <w:placeholder>
          <w:docPart w:val="54E1BB2101692D43A1BAF88D98ED2240"/>
        </w:placeholder>
      </w:sdtPr>
      <w:sdtEndPr/>
      <w:sdtContent>
        <w:p w14:paraId="3A9AAC5A" w14:textId="77777777" w:rsidR="00D320AA" w:rsidRPr="00283001" w:rsidRDefault="00D320AA" w:rsidP="00D320AA">
          <w:pPr>
            <w:pStyle w:val="BodyText"/>
            <w:rPr>
              <w:b/>
            </w:rPr>
          </w:pPr>
          <w:r w:rsidRPr="00283001">
            <w:rPr>
              <w:b/>
            </w:rPr>
            <w:t>VIA-</w:t>
          </w:r>
          <w:proofErr w:type="spellStart"/>
          <w:r w:rsidRPr="00283001">
            <w:rPr>
              <w:b/>
            </w:rPr>
            <w:t>Beihang</w:t>
          </w:r>
          <w:proofErr w:type="spellEnd"/>
          <w:r w:rsidRPr="00283001">
            <w:rPr>
              <w:b/>
            </w:rPr>
            <w:t xml:space="preserve"> Joint Lab</w:t>
          </w:r>
        </w:p>
        <w:p w14:paraId="5AD2C0B3" w14:textId="3920A10F" w:rsidR="00D320AA" w:rsidRPr="00283001" w:rsidRDefault="00D320AA" w:rsidP="00D320AA">
          <w:pPr>
            <w:pStyle w:val="BodyText"/>
            <w:numPr>
              <w:ilvl w:val="0"/>
              <w:numId w:val="13"/>
            </w:numPr>
          </w:pPr>
          <w:r>
            <w:t>Design</w:t>
          </w:r>
          <w:r w:rsidR="00775F80">
            <w:t>ed</w:t>
          </w:r>
          <w:r>
            <w:t xml:space="preserve"> and constructed the human sensing sub-system. Co-designer for the control OS </w:t>
          </w:r>
        </w:p>
      </w:sdtContent>
    </w:sdt>
    <w:p w14:paraId="62378238" w14:textId="77777777" w:rsidR="00D320AA" w:rsidRPr="00283001" w:rsidRDefault="0081472D" w:rsidP="00D320AA">
      <w:pPr>
        <w:pStyle w:val="Heading2"/>
        <w:rPr>
          <w:color w:val="auto"/>
        </w:rPr>
      </w:pPr>
      <w:sdt>
        <w:sdtPr>
          <w:rPr>
            <w:color w:val="auto"/>
          </w:rPr>
          <w:id w:val="849226104"/>
          <w:placeholder>
            <w:docPart w:val="7BC4AF740299B44FA2D90EFCCC4E5169"/>
          </w:placeholder>
        </w:sdtPr>
        <w:sdtEndPr/>
        <w:sdtContent>
          <w:proofErr w:type="spellStart"/>
          <w:r w:rsidR="00D320AA" w:rsidRPr="00283001">
            <w:rPr>
              <w:color w:val="auto"/>
            </w:rPr>
            <w:t>Baidu</w:t>
          </w:r>
          <w:proofErr w:type="spellEnd"/>
          <w:r w:rsidR="00D320AA" w:rsidRPr="00283001">
            <w:rPr>
              <w:color w:val="auto"/>
            </w:rPr>
            <w:t xml:space="preserve"> A-star Programming Competition Website Project</w:t>
          </w:r>
        </w:sdtContent>
      </w:sdt>
      <w:r w:rsidR="00D320AA" w:rsidRPr="00283001">
        <w:rPr>
          <w:color w:val="auto"/>
        </w:rPr>
        <w:tab/>
      </w:r>
      <w:r w:rsidR="00D320AA" w:rsidRPr="00283001">
        <w:rPr>
          <w:color w:val="auto"/>
        </w:rPr>
        <w:tab/>
      </w:r>
      <w:r w:rsidR="00D320AA" w:rsidRPr="00283001">
        <w:rPr>
          <w:color w:val="auto"/>
        </w:rPr>
        <w:tab/>
      </w:r>
      <w:r w:rsidR="00D320AA" w:rsidRPr="00283001">
        <w:rPr>
          <w:color w:val="auto"/>
        </w:rPr>
        <w:tab/>
      </w:r>
      <w:r w:rsidR="00D320AA" w:rsidRPr="00283001">
        <w:rPr>
          <w:color w:val="auto"/>
        </w:rPr>
        <w:tab/>
        <w:t>Aug 2013 – Dec 2013</w:t>
      </w:r>
    </w:p>
    <w:sdt>
      <w:sdtPr>
        <w:id w:val="951358396"/>
        <w:placeholder>
          <w:docPart w:val="4CECDE4F4AA9CC42876E62A82B6FA192"/>
        </w:placeholder>
      </w:sdtPr>
      <w:sdtEndPr/>
      <w:sdtContent>
        <w:p w14:paraId="068B8D77" w14:textId="77777777" w:rsidR="00D320AA" w:rsidRPr="00283001" w:rsidRDefault="00D320AA" w:rsidP="00D320AA">
          <w:pPr>
            <w:pStyle w:val="BodyText"/>
            <w:rPr>
              <w:b/>
            </w:rPr>
          </w:pPr>
          <w:proofErr w:type="spellStart"/>
          <w:r>
            <w:rPr>
              <w:b/>
            </w:rPr>
            <w:t>Astar</w:t>
          </w:r>
          <w:proofErr w:type="spellEnd"/>
          <w:r>
            <w:rPr>
              <w:b/>
            </w:rPr>
            <w:t xml:space="preserve"> Contest Project Group</w:t>
          </w:r>
        </w:p>
        <w:p w14:paraId="3A22DEB4" w14:textId="200FDF8B" w:rsidR="00D320AA" w:rsidRDefault="00D320AA" w:rsidP="00D320AA">
          <w:pPr>
            <w:pStyle w:val="BodyText"/>
            <w:numPr>
              <w:ilvl w:val="0"/>
              <w:numId w:val="13"/>
            </w:numPr>
          </w:pPr>
          <w:r>
            <w:t xml:space="preserve">Designed and constructed the </w:t>
          </w:r>
          <w:r w:rsidR="00775F80">
            <w:t xml:space="preserve">UI and </w:t>
          </w:r>
          <w:r>
            <w:t>front-end code</w:t>
          </w:r>
        </w:p>
      </w:sdtContent>
    </w:sdt>
    <w:p w14:paraId="23274182" w14:textId="0F091FF0" w:rsidR="00F015DE" w:rsidRDefault="000201D0">
      <w:pPr>
        <w:pStyle w:val="Heading1"/>
      </w:pPr>
      <w:r>
        <w:t>Skills</w:t>
      </w:r>
    </w:p>
    <w:p w14:paraId="3B0E839A" w14:textId="36DB86CF" w:rsidR="00832CCF" w:rsidRPr="00832CCF" w:rsidRDefault="00832CCF" w:rsidP="00A703AA">
      <w:pPr>
        <w:pStyle w:val="ListParagraph"/>
        <w:numPr>
          <w:ilvl w:val="0"/>
          <w:numId w:val="13"/>
        </w:numPr>
        <w:rPr>
          <w:b/>
        </w:rPr>
      </w:pPr>
      <w:r w:rsidRPr="00832CCF">
        <w:rPr>
          <w:b/>
        </w:rPr>
        <w:t>Programming Language:</w:t>
      </w:r>
    </w:p>
    <w:p w14:paraId="5B6201BD" w14:textId="57B4A9F0" w:rsidR="00F015DE" w:rsidRDefault="00A703AA" w:rsidP="00832CCF">
      <w:pPr>
        <w:pStyle w:val="ListParagraph"/>
        <w:numPr>
          <w:ilvl w:val="1"/>
          <w:numId w:val="13"/>
        </w:numPr>
      </w:pPr>
      <w:r w:rsidRPr="004D5044">
        <w:rPr>
          <w:b/>
        </w:rPr>
        <w:t>Experienced and expert</w:t>
      </w:r>
      <w:r>
        <w:t>: C, Java, Python</w:t>
      </w:r>
    </w:p>
    <w:p w14:paraId="23649329" w14:textId="2A3CF1F9" w:rsidR="00D320AA" w:rsidRDefault="004D5044" w:rsidP="00832CCF">
      <w:pPr>
        <w:pStyle w:val="ListParagraph"/>
        <w:numPr>
          <w:ilvl w:val="1"/>
          <w:numId w:val="13"/>
        </w:numPr>
      </w:pPr>
      <w:r w:rsidRPr="004D5044">
        <w:rPr>
          <w:b/>
        </w:rPr>
        <w:t>Very Competent</w:t>
      </w:r>
      <w:r>
        <w:t xml:space="preserve">: Linux/Unix Shell script, HTML, CSS, </w:t>
      </w:r>
      <w:proofErr w:type="spellStart"/>
      <w:r>
        <w:t>Matlab</w:t>
      </w:r>
      <w:proofErr w:type="spellEnd"/>
    </w:p>
    <w:p w14:paraId="07EEF9C5" w14:textId="77777777" w:rsidR="00EF19B0" w:rsidRDefault="004D5044" w:rsidP="00832CCF">
      <w:pPr>
        <w:pStyle w:val="ListParagraph"/>
        <w:numPr>
          <w:ilvl w:val="1"/>
          <w:numId w:val="13"/>
        </w:numPr>
      </w:pPr>
      <w:r w:rsidRPr="004D5044">
        <w:rPr>
          <w:b/>
        </w:rPr>
        <w:t>Understanding</w:t>
      </w:r>
      <w:r>
        <w:t>: JavaScript, C++, C#</w:t>
      </w:r>
    </w:p>
    <w:p w14:paraId="5AC3886A" w14:textId="4CEFB464" w:rsidR="00213292" w:rsidRDefault="00213292" w:rsidP="00EF19B0">
      <w:pPr>
        <w:pStyle w:val="ListParagraph"/>
        <w:numPr>
          <w:ilvl w:val="0"/>
          <w:numId w:val="13"/>
        </w:numPr>
        <w:rPr>
          <w:b/>
        </w:rPr>
      </w:pPr>
      <w:r w:rsidRPr="00213292">
        <w:rPr>
          <w:b/>
        </w:rPr>
        <w:t>Working Platform</w:t>
      </w:r>
      <w:r>
        <w:rPr>
          <w:b/>
        </w:rPr>
        <w:t>:</w:t>
      </w:r>
    </w:p>
    <w:p w14:paraId="536B0D72" w14:textId="4F171C8A" w:rsidR="00213292" w:rsidRDefault="00213292" w:rsidP="00213292">
      <w:pPr>
        <w:pStyle w:val="ListParagraph"/>
        <w:numPr>
          <w:ilvl w:val="1"/>
          <w:numId w:val="13"/>
        </w:numPr>
        <w:rPr>
          <w:b/>
        </w:rPr>
      </w:pPr>
      <w:r>
        <w:rPr>
          <w:b/>
        </w:rPr>
        <w:t xml:space="preserve">IDE: </w:t>
      </w:r>
      <w:r>
        <w:t xml:space="preserve">MS Visual Studio, Eclipse, </w:t>
      </w:r>
      <w:proofErr w:type="spellStart"/>
      <w:r>
        <w:t>Xcode</w:t>
      </w:r>
      <w:proofErr w:type="spellEnd"/>
    </w:p>
    <w:p w14:paraId="22E84256" w14:textId="4827C7E0" w:rsidR="00213292" w:rsidRPr="007861C8" w:rsidRDefault="00213292" w:rsidP="00213292">
      <w:pPr>
        <w:pStyle w:val="ListParagraph"/>
        <w:numPr>
          <w:ilvl w:val="1"/>
          <w:numId w:val="13"/>
        </w:numPr>
        <w:rPr>
          <w:b/>
        </w:rPr>
      </w:pPr>
      <w:r>
        <w:rPr>
          <w:b/>
        </w:rPr>
        <w:t xml:space="preserve">Operating System: </w:t>
      </w:r>
      <w:r>
        <w:t>MS Windows, Linux/UNIX, OS X</w:t>
      </w:r>
    </w:p>
    <w:p w14:paraId="5C20C6B0" w14:textId="77777777" w:rsidR="007861C8" w:rsidRDefault="007861C8" w:rsidP="007861C8">
      <w:pPr>
        <w:pStyle w:val="ListParagraph"/>
        <w:numPr>
          <w:ilvl w:val="0"/>
          <w:numId w:val="13"/>
        </w:numPr>
      </w:pPr>
      <w:r>
        <w:rPr>
          <w:lang w:eastAsia="zh-CN"/>
        </w:rPr>
        <w:t>Passionate problem solver with solid background in analysis and designing data structures and algorithms</w:t>
      </w:r>
    </w:p>
    <w:p w14:paraId="707346CB" w14:textId="77777777" w:rsidR="007861C8" w:rsidRDefault="007861C8" w:rsidP="007861C8">
      <w:pPr>
        <w:pStyle w:val="ListParagraph"/>
        <w:numPr>
          <w:ilvl w:val="0"/>
          <w:numId w:val="13"/>
        </w:numPr>
      </w:pPr>
      <w:r>
        <w:t>Solid background knowledge in unit testing, object-oriented programming, version control system and design pattern</w:t>
      </w:r>
    </w:p>
    <w:p w14:paraId="0EDA0ADE" w14:textId="30CBC9A8" w:rsidR="007861C8" w:rsidRPr="007861C8" w:rsidRDefault="007861C8" w:rsidP="007861C8">
      <w:pPr>
        <w:pStyle w:val="ListParagraph"/>
        <w:numPr>
          <w:ilvl w:val="0"/>
          <w:numId w:val="13"/>
        </w:numPr>
      </w:pPr>
      <w:r>
        <w:t xml:space="preserve">Understanding of operating system and distributed system, web application development, security and cryptography </w:t>
      </w:r>
    </w:p>
    <w:p w14:paraId="76BDF772" w14:textId="77777777" w:rsidR="00D320AA" w:rsidRPr="00283001" w:rsidRDefault="00D320AA" w:rsidP="00D320AA">
      <w:pPr>
        <w:pStyle w:val="Heading1"/>
        <w:rPr>
          <w:color w:val="auto"/>
        </w:rPr>
      </w:pPr>
      <w:r>
        <w:rPr>
          <w:color w:val="auto"/>
        </w:rPr>
        <w:t>Extra-Curricular Activities &amp; Awards</w:t>
      </w:r>
    </w:p>
    <w:p w14:paraId="70CAC1B4" w14:textId="77777777" w:rsidR="00D320AA" w:rsidRPr="00283001" w:rsidRDefault="0081472D" w:rsidP="00D320AA">
      <w:pPr>
        <w:pStyle w:val="Heading2"/>
        <w:rPr>
          <w:color w:val="auto"/>
        </w:rPr>
      </w:pPr>
      <w:sdt>
        <w:sdtPr>
          <w:rPr>
            <w:color w:val="auto"/>
          </w:rPr>
          <w:id w:val="-733771984"/>
          <w:placeholder>
            <w:docPart w:val="93D3B48F94684143AC35165BEFC8040E"/>
          </w:placeholder>
        </w:sdtPr>
        <w:sdtEndPr/>
        <w:sdtContent>
          <w:r w:rsidR="00D320AA">
            <w:rPr>
              <w:color w:val="auto"/>
            </w:rPr>
            <w:t xml:space="preserve">Vice-Present of </w:t>
          </w:r>
          <w:proofErr w:type="spellStart"/>
          <w:r w:rsidR="00D320AA">
            <w:rPr>
              <w:color w:val="auto"/>
            </w:rPr>
            <w:t>Beihang</w:t>
          </w:r>
          <w:proofErr w:type="spellEnd"/>
          <w:r w:rsidR="00D320AA">
            <w:rPr>
              <w:color w:val="auto"/>
            </w:rPr>
            <w:t xml:space="preserve"> University Volunteer Association</w:t>
          </w:r>
        </w:sdtContent>
      </w:sdt>
      <w:r w:rsidR="00D320AA" w:rsidRPr="00283001">
        <w:rPr>
          <w:color w:val="auto"/>
        </w:rPr>
        <w:tab/>
      </w:r>
      <w:r w:rsidR="00D320AA" w:rsidRPr="00283001">
        <w:rPr>
          <w:color w:val="auto"/>
        </w:rPr>
        <w:tab/>
      </w:r>
      <w:r w:rsidR="00D320AA" w:rsidRPr="00283001">
        <w:rPr>
          <w:color w:val="auto"/>
        </w:rPr>
        <w:tab/>
      </w:r>
      <w:r w:rsidR="00D320AA" w:rsidRPr="00283001">
        <w:rPr>
          <w:color w:val="auto"/>
        </w:rPr>
        <w:tab/>
      </w:r>
      <w:r w:rsidR="00D320AA" w:rsidRPr="00283001">
        <w:rPr>
          <w:color w:val="auto"/>
        </w:rPr>
        <w:tab/>
      </w:r>
      <w:r w:rsidR="00D320AA">
        <w:rPr>
          <w:color w:val="auto"/>
        </w:rPr>
        <w:t>Oct 2009 – Oct 2010</w:t>
      </w:r>
    </w:p>
    <w:sdt>
      <w:sdtPr>
        <w:id w:val="-1797441288"/>
        <w:placeholder>
          <w:docPart w:val="2C6D1D2C67F8574D874ECDE9ED60CDDD"/>
        </w:placeholder>
      </w:sdtPr>
      <w:sdtEndPr/>
      <w:sdtContent>
        <w:p w14:paraId="2D7608CF" w14:textId="77777777" w:rsidR="00D320AA" w:rsidRPr="00737012" w:rsidRDefault="00D320AA" w:rsidP="00D320AA">
          <w:pPr>
            <w:pStyle w:val="BodyText"/>
            <w:numPr>
              <w:ilvl w:val="0"/>
              <w:numId w:val="13"/>
            </w:numPr>
            <w:rPr>
              <w:szCs w:val="20"/>
            </w:rPr>
          </w:pPr>
          <w:r w:rsidRPr="007C3F6D">
            <w:rPr>
              <w:rStyle w:val="apple-converted-space"/>
              <w:rFonts w:cs="Arial"/>
              <w:b/>
              <w:szCs w:val="20"/>
              <w:shd w:val="clear" w:color="auto" w:fill="FFFFFF"/>
            </w:rPr>
            <w:t> </w:t>
          </w:r>
          <w:r w:rsidRPr="007C3F6D">
            <w:rPr>
              <w:rStyle w:val="apple-converted-space"/>
              <w:rFonts w:eastAsia="宋体" w:cs="Arial"/>
              <w:b/>
              <w:szCs w:val="20"/>
              <w:shd w:val="clear" w:color="auto" w:fill="FFFFFF"/>
              <w:lang w:eastAsia="zh-CN"/>
            </w:rPr>
            <w:t>Venue Administration Volunteer</w:t>
          </w:r>
          <w:r>
            <w:rPr>
              <w:rStyle w:val="apple-converted-space"/>
              <w:rFonts w:cs="Arial"/>
              <w:szCs w:val="20"/>
              <w:shd w:val="clear" w:color="auto" w:fill="FFFFFF"/>
            </w:rPr>
            <w:t>: 11</w:t>
          </w:r>
          <w:r w:rsidRPr="007C3F6D">
            <w:rPr>
              <w:rStyle w:val="apple-converted-space"/>
              <w:rFonts w:cs="Arial"/>
              <w:szCs w:val="20"/>
              <w:shd w:val="clear" w:color="auto" w:fill="FFFFFF"/>
              <w:vertAlign w:val="superscript"/>
            </w:rPr>
            <w:t>th</w:t>
          </w:r>
          <w:r>
            <w:rPr>
              <w:rStyle w:val="apple-converted-space"/>
              <w:rFonts w:cs="Arial"/>
              <w:szCs w:val="20"/>
              <w:shd w:val="clear" w:color="auto" w:fill="FFFFFF"/>
            </w:rPr>
            <w:t xml:space="preserve"> </w:t>
          </w:r>
          <w:r w:rsidRPr="00737012">
            <w:rPr>
              <w:rFonts w:cs="Arial"/>
              <w:szCs w:val="20"/>
              <w:shd w:val="clear" w:color="auto" w:fill="FFFFFF"/>
            </w:rPr>
            <w:t>"Challenge Cup" National Competition of Chinese College Students' Extracurricular Academic and Scientific Achieve</w:t>
          </w:r>
          <w:r>
            <w:rPr>
              <w:rFonts w:cs="Arial"/>
              <w:szCs w:val="20"/>
              <w:shd w:val="clear" w:color="auto" w:fill="FFFFFF"/>
            </w:rPr>
            <w:t>ment, 2009</w:t>
          </w:r>
        </w:p>
        <w:p w14:paraId="243CAEC3" w14:textId="77777777" w:rsidR="00D320AA" w:rsidRPr="00000908" w:rsidRDefault="00D320AA" w:rsidP="00D320AA">
          <w:pPr>
            <w:pStyle w:val="BodyText"/>
            <w:numPr>
              <w:ilvl w:val="0"/>
              <w:numId w:val="13"/>
            </w:numPr>
            <w:rPr>
              <w:b/>
            </w:rPr>
          </w:pPr>
          <w:r w:rsidRPr="007C3F6D">
            <w:rPr>
              <w:b/>
            </w:rPr>
            <w:t>Honors</w:t>
          </w:r>
          <w:r>
            <w:t>: Annual Outstanding Volunteer of BUAA, 2009,2010</w:t>
          </w:r>
          <w:r>
            <w:tab/>
          </w:r>
          <w:r>
            <w:tab/>
          </w:r>
          <w:r>
            <w:tab/>
          </w:r>
          <w:r>
            <w:tab/>
          </w:r>
          <w:r>
            <w:tab/>
          </w:r>
          <w:r>
            <w:tab/>
          </w:r>
        </w:p>
      </w:sdtContent>
    </w:sdt>
    <w:p w14:paraId="47094635" w14:textId="77777777" w:rsidR="00D320AA" w:rsidRPr="00283001" w:rsidRDefault="0081472D" w:rsidP="00D320AA">
      <w:pPr>
        <w:pStyle w:val="Heading2"/>
        <w:rPr>
          <w:color w:val="auto"/>
        </w:rPr>
      </w:pPr>
      <w:sdt>
        <w:sdtPr>
          <w:rPr>
            <w:color w:val="auto"/>
          </w:rPr>
          <w:id w:val="1304350009"/>
          <w:placeholder>
            <w:docPart w:val="B328C1130038704D844C9D58834B4C9D"/>
          </w:placeholder>
        </w:sdtPr>
        <w:sdtEndPr/>
        <w:sdtContent>
          <w:proofErr w:type="spellStart"/>
          <w:r w:rsidR="00D320AA">
            <w:rPr>
              <w:color w:val="auto"/>
            </w:rPr>
            <w:t>Beihang</w:t>
          </w:r>
          <w:proofErr w:type="spellEnd"/>
          <w:r w:rsidR="00D320AA">
            <w:rPr>
              <w:color w:val="auto"/>
            </w:rPr>
            <w:t xml:space="preserve"> University Scholarship</w:t>
          </w:r>
        </w:sdtContent>
      </w:sdt>
      <w:r w:rsidR="00D320AA">
        <w:rPr>
          <w:color w:val="auto"/>
        </w:rPr>
        <w:tab/>
      </w:r>
      <w:r w:rsidR="00D320AA">
        <w:rPr>
          <w:color w:val="auto"/>
        </w:rPr>
        <w:tab/>
      </w:r>
      <w:r w:rsidR="00D320AA">
        <w:rPr>
          <w:color w:val="auto"/>
        </w:rPr>
        <w:tab/>
      </w:r>
      <w:r w:rsidR="00D320AA">
        <w:rPr>
          <w:color w:val="auto"/>
        </w:rPr>
        <w:tab/>
      </w:r>
      <w:r w:rsidR="00D320AA">
        <w:rPr>
          <w:color w:val="auto"/>
        </w:rPr>
        <w:tab/>
        <w:t xml:space="preserve">Oct 2011 </w:t>
      </w:r>
    </w:p>
    <w:sdt>
      <w:sdtPr>
        <w:id w:val="1902256294"/>
        <w:placeholder>
          <w:docPart w:val="11EB10F42B76644C86633378502A00B3"/>
        </w:placeholder>
      </w:sdtPr>
      <w:sdtEndPr/>
      <w:sdtContent>
        <w:p w14:paraId="646E4E47" w14:textId="6584C47F" w:rsidR="00D320AA" w:rsidRDefault="00D320AA" w:rsidP="007861C8">
          <w:pPr>
            <w:pStyle w:val="BodyText"/>
            <w:numPr>
              <w:ilvl w:val="0"/>
              <w:numId w:val="13"/>
            </w:numPr>
          </w:pPr>
          <w:r>
            <w:t>Second Prize</w:t>
          </w:r>
        </w:p>
      </w:sdtContent>
    </w:sdt>
    <w:sectPr w:rsidR="00D320AA" w:rsidSect="00F015DE">
      <w:headerReference w:type="default" r:id="rId7"/>
      <w:footerReference w:type="default" r:id="rId8"/>
      <w:headerReference w:type="firs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639BAB" w14:textId="77777777" w:rsidR="0081472D" w:rsidRDefault="0081472D">
      <w:r>
        <w:separator/>
      </w:r>
    </w:p>
  </w:endnote>
  <w:endnote w:type="continuationSeparator" w:id="0">
    <w:p w14:paraId="34FFAE01" w14:textId="77777777" w:rsidR="0081472D" w:rsidRDefault="00814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A562F" w14:textId="77777777" w:rsidR="00A703AA" w:rsidRDefault="00A703AA">
    <w:pPr>
      <w:pStyle w:val="Footer"/>
    </w:pPr>
    <w:r>
      <w:fldChar w:fldCharType="begin"/>
    </w:r>
    <w:r>
      <w:instrText xml:space="preserve"> Page </w:instrText>
    </w:r>
    <w:r>
      <w:fldChar w:fldCharType="separate"/>
    </w:r>
    <w:r w:rsidR="007861C8">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6A569" w14:textId="77777777" w:rsidR="0081472D" w:rsidRDefault="0081472D">
      <w:r>
        <w:separator/>
      </w:r>
    </w:p>
  </w:footnote>
  <w:footnote w:type="continuationSeparator" w:id="0">
    <w:p w14:paraId="72DFEF3E" w14:textId="77777777" w:rsidR="0081472D" w:rsidRDefault="00814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0188"/>
      <w:gridCol w:w="720"/>
    </w:tblGrid>
    <w:tr w:rsidR="00A703AA" w14:paraId="2FC358BC" w14:textId="77777777">
      <w:trPr>
        <w:trHeight w:val="720"/>
      </w:trPr>
      <w:tc>
        <w:tcPr>
          <w:tcW w:w="10188" w:type="dxa"/>
          <w:vAlign w:val="center"/>
        </w:tcPr>
        <w:p w14:paraId="12FB4236" w14:textId="77777777" w:rsidR="00A703AA" w:rsidRDefault="00A703AA"/>
      </w:tc>
      <w:tc>
        <w:tcPr>
          <w:tcW w:w="720" w:type="dxa"/>
          <w:shd w:val="clear" w:color="auto" w:fill="A9122A" w:themeFill="accent1"/>
          <w:vAlign w:val="center"/>
        </w:tcPr>
        <w:p w14:paraId="4C27D92C" w14:textId="77777777" w:rsidR="00A703AA" w:rsidRDefault="00A703AA"/>
      </w:tc>
    </w:tr>
  </w:tbl>
  <w:p w14:paraId="742FDF6A" w14:textId="77777777" w:rsidR="00A703AA" w:rsidRDefault="00A703A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563"/>
      <w:gridCol w:w="2453"/>
    </w:tblGrid>
    <w:tr w:rsidR="00A703AA" w14:paraId="09DF8BF5" w14:textId="77777777">
      <w:tc>
        <w:tcPr>
          <w:tcW w:w="9288" w:type="dxa"/>
          <w:vAlign w:val="center"/>
        </w:tcPr>
        <w:p w14:paraId="4B0CD0DB" w14:textId="1EA790BC" w:rsidR="00A703AA" w:rsidRDefault="00132430">
          <w:pPr>
            <w:pStyle w:val="Title"/>
          </w:pPr>
          <w:r>
            <w:t>Tao Liu</w:t>
          </w:r>
        </w:p>
        <w:p w14:paraId="45B531CF" w14:textId="77777777" w:rsidR="00A703AA" w:rsidRDefault="00A703AA">
          <w:pPr>
            <w:pStyle w:val="ContactDetails"/>
          </w:pPr>
          <w:r>
            <w:fldChar w:fldCharType="begin"/>
          </w:r>
          <w:r>
            <w:instrText xml:space="preserve"> PLACEHOLDER </w:instrText>
          </w:r>
          <w:r>
            <w:fldChar w:fldCharType="begin"/>
          </w:r>
          <w:r>
            <w:instrText xml:space="preserve"> IF </w:instrText>
          </w:r>
          <w:r>
            <w:fldChar w:fldCharType="begin"/>
          </w:r>
          <w:r>
            <w:instrText xml:space="preserve"> USERPROPERTY WorkStreet </w:instrText>
          </w:r>
          <w:r>
            <w:fldChar w:fldCharType="end"/>
          </w:r>
          <w:r>
            <w:instrText xml:space="preserve">="" "[Street Address]" </w:instrText>
          </w:r>
          <w:fldSimple w:instr=" USERPROPERTY WorkStreet ">
            <w:r>
              <w:instrText>93 Perry Street</w:instrText>
            </w:r>
          </w:fldSimple>
          <w:r>
            <w:fldChar w:fldCharType="separate"/>
          </w:r>
          <w:r w:rsidR="007861C8">
            <w:rPr>
              <w:noProof/>
            </w:rPr>
            <w:instrText>[Street Address]</w:instrText>
          </w:r>
          <w:r>
            <w:fldChar w:fldCharType="end"/>
          </w:r>
          <w:r>
            <w:instrText xml:space="preserve"> \* MERGEFORMAT</w:instrText>
          </w:r>
          <w:r>
            <w:fldChar w:fldCharType="separate"/>
          </w:r>
          <w:r w:rsidR="00D647C6">
            <w:t>[Street Address]</w:t>
          </w:r>
          <w:r>
            <w:fldChar w:fldCharType="end"/>
          </w:r>
          <w:r>
            <w:sym w:font="Wingdings 2" w:char="F097"/>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WorkCity </w:instrText>
          </w:r>
          <w:r>
            <w:fldChar w:fldCharType="end"/>
          </w:r>
          <w:r>
            <w:instrText xml:space="preserve">="" "[City]" </w:instrText>
          </w:r>
          <w:r>
            <w:fldChar w:fldCharType="begin"/>
          </w:r>
          <w:r>
            <w:instrText xml:space="preserve"> USERPROPERTY WorkCity </w:instrText>
          </w:r>
          <w:r>
            <w:fldChar w:fldCharType="separate"/>
          </w:r>
          <w:r>
            <w:rPr>
              <w:b w:val="0"/>
              <w:bCs/>
            </w:rPr>
            <w:instrText>Error! Bookmark not defined.</w:instrText>
          </w:r>
          <w:r>
            <w:fldChar w:fldCharType="end"/>
          </w:r>
          <w:r>
            <w:fldChar w:fldCharType="separate"/>
          </w:r>
          <w:r w:rsidR="007861C8">
            <w:rPr>
              <w:noProof/>
            </w:rPr>
            <w:instrText>[City]</w:instrText>
          </w:r>
          <w:r>
            <w:fldChar w:fldCharType="end"/>
          </w:r>
          <w:r>
            <w:instrText xml:space="preserve"> \* MERGEFORMAT</w:instrText>
          </w:r>
          <w:r>
            <w:fldChar w:fldCharType="separate"/>
          </w:r>
          <w:r w:rsidR="00D647C6">
            <w:t>[City]</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WorkState </w:instrText>
          </w:r>
          <w:r>
            <w:fldChar w:fldCharType="end"/>
          </w:r>
          <w:r>
            <w:instrText xml:space="preserve">="" "[State]"  </w:instrText>
          </w:r>
          <w:r>
            <w:fldChar w:fldCharType="begin"/>
          </w:r>
          <w:r>
            <w:instrText xml:space="preserve"> USERPROPERTY WorkState </w:instrText>
          </w:r>
          <w:r>
            <w:fldChar w:fldCharType="separate"/>
          </w:r>
          <w:r>
            <w:rPr>
              <w:b w:val="0"/>
              <w:bCs/>
            </w:rPr>
            <w:instrText>Error! Bookmark not defined.</w:instrText>
          </w:r>
          <w:r>
            <w:fldChar w:fldCharType="end"/>
          </w:r>
          <w:r>
            <w:fldChar w:fldCharType="separate"/>
          </w:r>
          <w:r w:rsidR="007861C8">
            <w:rPr>
              <w:noProof/>
            </w:rPr>
            <w:instrText>[State]</w:instrText>
          </w:r>
          <w:r>
            <w:fldChar w:fldCharType="end"/>
          </w:r>
          <w:r>
            <w:instrText xml:space="preserve"> \* MERGEFORMAT</w:instrText>
          </w:r>
          <w:r>
            <w:fldChar w:fldCharType="separate"/>
          </w:r>
          <w:r w:rsidR="00D647C6">
            <w:t>[State]</w:t>
          </w:r>
          <w:r>
            <w:fldChar w:fldCharType="end"/>
          </w:r>
          <w:r>
            <w:t xml:space="preserve"> </w:t>
          </w:r>
          <w:r>
            <w:fldChar w:fldCharType="begin"/>
          </w:r>
          <w:r>
            <w:instrText xml:space="preserve"> PLACEHOLDER </w:instrText>
          </w:r>
          <w:r>
            <w:fldChar w:fldCharType="begin"/>
          </w:r>
          <w:r>
            <w:instrText xml:space="preserve"> IF </w:instrText>
          </w:r>
          <w:r>
            <w:fldChar w:fldCharType="begin"/>
          </w:r>
          <w:r>
            <w:instrText xml:space="preserve"> USERPROPERTY WorkZip </w:instrText>
          </w:r>
          <w:r>
            <w:fldChar w:fldCharType="end"/>
          </w:r>
          <w:r>
            <w:instrText xml:space="preserve">="" "[Postal Code]" </w:instrText>
          </w:r>
          <w:r>
            <w:fldChar w:fldCharType="begin"/>
          </w:r>
          <w:r>
            <w:instrText xml:space="preserve"> USERPROPERTY WorkZip </w:instrText>
          </w:r>
          <w:r>
            <w:fldChar w:fldCharType="separate"/>
          </w:r>
          <w:r>
            <w:rPr>
              <w:b w:val="0"/>
              <w:bCs/>
            </w:rPr>
            <w:instrText>Error! Bookmark not defined.</w:instrText>
          </w:r>
          <w:r>
            <w:fldChar w:fldCharType="end"/>
          </w:r>
          <w:r>
            <w:fldChar w:fldCharType="separate"/>
          </w:r>
          <w:r w:rsidR="007861C8">
            <w:rPr>
              <w:noProof/>
            </w:rPr>
            <w:instrText>[Postal Code]</w:instrText>
          </w:r>
          <w:r>
            <w:fldChar w:fldCharType="end"/>
          </w:r>
          <w:r>
            <w:instrText xml:space="preserve"> \* MERGEFORMAT</w:instrText>
          </w:r>
          <w:r>
            <w:fldChar w:fldCharType="separate"/>
          </w:r>
          <w:r w:rsidR="00D647C6">
            <w:t>[Postal Code]</w:t>
          </w:r>
          <w:r>
            <w:fldChar w:fldCharType="end"/>
          </w:r>
          <w:r>
            <w:br/>
            <w:t xml:space="preserve">Phone: </w:t>
          </w:r>
          <w:r>
            <w:fldChar w:fldCharType="begin"/>
          </w:r>
          <w:r>
            <w:instrText xml:space="preserve"> PLACEHOLDER </w:instrText>
          </w:r>
          <w:r>
            <w:fldChar w:fldCharType="begin"/>
          </w:r>
          <w:r>
            <w:instrText xml:space="preserve"> IF </w:instrText>
          </w:r>
          <w:r>
            <w:fldChar w:fldCharType="begin"/>
          </w:r>
          <w:r>
            <w:instrText xml:space="preserve"> USERPROPERTY Work </w:instrText>
          </w:r>
          <w:r>
            <w:fldChar w:fldCharType="end"/>
          </w:r>
          <w:r>
            <w:instrText xml:space="preserve">="" "[Your Phone]" </w:instrText>
          </w:r>
          <w:r>
            <w:fldChar w:fldCharType="begin"/>
          </w:r>
          <w:r>
            <w:instrText xml:space="preserve"> USERPROPERTY Work </w:instrText>
          </w:r>
          <w:r>
            <w:fldChar w:fldCharType="separate"/>
          </w:r>
          <w:r>
            <w:rPr>
              <w:b w:val="0"/>
              <w:bCs/>
            </w:rPr>
            <w:instrText>Error! Bookmark not defined.</w:instrText>
          </w:r>
          <w:r>
            <w:fldChar w:fldCharType="end"/>
          </w:r>
          <w:r>
            <w:fldChar w:fldCharType="separate"/>
          </w:r>
          <w:r w:rsidR="007861C8">
            <w:rPr>
              <w:noProof/>
            </w:rPr>
            <w:instrText>[Your Phone]</w:instrText>
          </w:r>
          <w:r>
            <w:fldChar w:fldCharType="end"/>
          </w:r>
          <w:r>
            <w:instrText xml:space="preserve"> \* MERGEFORMAT</w:instrText>
          </w:r>
          <w:r>
            <w:fldChar w:fldCharType="separate"/>
          </w:r>
          <w:r w:rsidR="00D647C6">
            <w:t>[Your Phone]</w:t>
          </w:r>
          <w:r>
            <w:fldChar w:fldCharType="end"/>
          </w:r>
          <w:r>
            <w:t xml:space="preserve"> </w:t>
          </w:r>
          <w:r>
            <w:sym w:font="Wingdings 2" w:char="F097"/>
          </w:r>
          <w:r>
            <w:t xml:space="preserve"> Fax: </w:t>
          </w:r>
          <w:r>
            <w:fldChar w:fldCharType="begin"/>
          </w:r>
          <w:r>
            <w:instrText xml:space="preserve"> PLACEHOLDER </w:instrText>
          </w:r>
          <w:r>
            <w:fldChar w:fldCharType="begin"/>
          </w:r>
          <w:r>
            <w:instrText xml:space="preserve"> IF </w:instrText>
          </w:r>
          <w:r>
            <w:fldChar w:fldCharType="begin"/>
          </w:r>
          <w:r>
            <w:instrText xml:space="preserve"> USERPROPERTY WorkFax </w:instrText>
          </w:r>
          <w:r>
            <w:fldChar w:fldCharType="end"/>
          </w:r>
          <w:r>
            <w:instrText xml:space="preserve">="" "[Your Fax]" </w:instrText>
          </w:r>
          <w:r>
            <w:fldChar w:fldCharType="begin"/>
          </w:r>
          <w:r>
            <w:instrText xml:space="preserve"> USERPROPERTY WorkFax </w:instrText>
          </w:r>
          <w:r>
            <w:fldChar w:fldCharType="separate"/>
          </w:r>
          <w:r>
            <w:rPr>
              <w:b w:val="0"/>
              <w:bCs/>
            </w:rPr>
            <w:instrText>Error! Bookmark not defined.</w:instrText>
          </w:r>
          <w:r>
            <w:fldChar w:fldCharType="end"/>
          </w:r>
          <w:r>
            <w:fldChar w:fldCharType="separate"/>
          </w:r>
          <w:r w:rsidR="007861C8">
            <w:rPr>
              <w:noProof/>
            </w:rPr>
            <w:instrText>[Your Fax]</w:instrText>
          </w:r>
          <w:r>
            <w:fldChar w:fldCharType="end"/>
          </w:r>
          <w:r>
            <w:instrText xml:space="preserve"> \* MERGEFORMAT</w:instrText>
          </w:r>
          <w:r>
            <w:fldChar w:fldCharType="separate"/>
          </w:r>
          <w:r w:rsidR="00D647C6">
            <w:t>[Your Fax]</w:t>
          </w:r>
          <w:r>
            <w:fldChar w:fldCharType="end"/>
          </w:r>
          <w:r>
            <w:t xml:space="preserve"> </w:t>
          </w:r>
          <w:r>
            <w:sym w:font="Wingdings 2" w:char="F097"/>
          </w:r>
          <w:r>
            <w:t xml:space="preserve"> E-Mail: </w:t>
          </w:r>
          <w:r>
            <w:fldChar w:fldCharType="begin"/>
          </w:r>
          <w:r>
            <w:instrText xml:space="preserve"> PLACEHOLDER </w:instrText>
          </w:r>
          <w:r>
            <w:fldChar w:fldCharType="begin"/>
          </w:r>
          <w:r>
            <w:instrText xml:space="preserve"> IF </w:instrText>
          </w:r>
          <w:r>
            <w:fldChar w:fldCharType="begin"/>
          </w:r>
          <w:r>
            <w:instrText xml:space="preserve"> USERPROPERTY EmailAddress1 </w:instrText>
          </w:r>
          <w:r>
            <w:fldChar w:fldCharType="end"/>
          </w:r>
          <w:r>
            <w:instrText xml:space="preserve">="" "[Your E-Mail]" </w:instrText>
          </w:r>
          <w:r>
            <w:fldChar w:fldCharType="begin"/>
          </w:r>
          <w:r>
            <w:instrText xml:space="preserve"> USERPROPERTY EmailAddress1 </w:instrText>
          </w:r>
          <w:r>
            <w:fldChar w:fldCharType="separate"/>
          </w:r>
          <w:r>
            <w:rPr>
              <w:b w:val="0"/>
              <w:bCs/>
            </w:rPr>
            <w:instrText>Error! Bookmark not defined.</w:instrText>
          </w:r>
          <w:r>
            <w:fldChar w:fldCharType="end"/>
          </w:r>
          <w:r>
            <w:fldChar w:fldCharType="separate"/>
          </w:r>
          <w:r w:rsidR="007861C8">
            <w:rPr>
              <w:noProof/>
            </w:rPr>
            <w:instrText>[Your E-Mail]</w:instrText>
          </w:r>
          <w:r>
            <w:fldChar w:fldCharType="end"/>
          </w:r>
          <w:r>
            <w:instrText xml:space="preserve"> \* MERGEFORMAT</w:instrText>
          </w:r>
          <w:r>
            <w:fldChar w:fldCharType="separate"/>
          </w:r>
          <w:r w:rsidR="00D647C6">
            <w:t>[Your E-Mail]</w:t>
          </w:r>
          <w:r>
            <w:fldChar w:fldCharType="end"/>
          </w:r>
          <w:r>
            <w:t xml:space="preserve"> </w:t>
          </w:r>
        </w:p>
      </w:tc>
      <w:tc>
        <w:tcPr>
          <w:tcW w:w="1728" w:type="dxa"/>
          <w:vAlign w:val="center"/>
        </w:tcPr>
        <w:p w14:paraId="53449A48" w14:textId="77777777" w:rsidR="00A703AA" w:rsidRDefault="00A703AA">
          <w:pPr>
            <w:pStyle w:val="Initials"/>
          </w:pPr>
          <w:fldSimple w:instr=" PLACEHOLDER &quot;[YN]&quot; \* MERGEFORMAT ">
            <w:r>
              <w:t>[YN]</w:t>
            </w:r>
          </w:fldSimple>
        </w:p>
      </w:tc>
    </w:tr>
  </w:tbl>
  <w:p w14:paraId="6008FAA3" w14:textId="77777777" w:rsidR="00A703AA" w:rsidRDefault="00A703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31125"/>
    <w:multiLevelType w:val="hybridMultilevel"/>
    <w:tmpl w:val="E9C60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BC2230"/>
    <w:multiLevelType w:val="hybridMultilevel"/>
    <w:tmpl w:val="FA203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CC189C"/>
    <w:multiLevelType w:val="hybridMultilevel"/>
    <w:tmpl w:val="8D42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567AB0"/>
    <w:multiLevelType w:val="hybridMultilevel"/>
    <w:tmpl w:val="FC280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6F4FD5"/>
    <w:rsid w:val="000201D0"/>
    <w:rsid w:val="0002044A"/>
    <w:rsid w:val="000B233E"/>
    <w:rsid w:val="00132430"/>
    <w:rsid w:val="001F21FF"/>
    <w:rsid w:val="00213292"/>
    <w:rsid w:val="002B1BC9"/>
    <w:rsid w:val="003F01F0"/>
    <w:rsid w:val="00437BEB"/>
    <w:rsid w:val="004D5044"/>
    <w:rsid w:val="006F4FD5"/>
    <w:rsid w:val="00775F80"/>
    <w:rsid w:val="007861C8"/>
    <w:rsid w:val="0078650F"/>
    <w:rsid w:val="008118CC"/>
    <w:rsid w:val="0081472D"/>
    <w:rsid w:val="00832CCF"/>
    <w:rsid w:val="00995900"/>
    <w:rsid w:val="00A703AA"/>
    <w:rsid w:val="00BA551E"/>
    <w:rsid w:val="00D320AA"/>
    <w:rsid w:val="00D516FC"/>
    <w:rsid w:val="00D647C6"/>
    <w:rsid w:val="00EF19B0"/>
    <w:rsid w:val="00F015DE"/>
    <w:rsid w:val="00F113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4C109F"/>
  <w15:docId w15:val="{BFAC94A9-67F5-4334-B77E-F6630B73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character" w:customStyle="1" w:styleId="apple-converted-space">
    <w:name w:val="apple-converted-space"/>
    <w:basedOn w:val="DefaultParagraphFont"/>
    <w:rsid w:val="00D32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5EF4279D00CF43AC0134C7F2A05F59"/>
        <w:category>
          <w:name w:val="General"/>
          <w:gallery w:val="placeholder"/>
        </w:category>
        <w:types>
          <w:type w:val="bbPlcHdr"/>
        </w:types>
        <w:behaviors>
          <w:behavior w:val="content"/>
        </w:behaviors>
        <w:guid w:val="{6F5C57E5-2553-C946-9DAE-314360211032}"/>
      </w:docPartPr>
      <w:docPartBody>
        <w:p w:rsidR="00972744" w:rsidRDefault="00972744">
          <w:pPr>
            <w:pStyle w:val="5D5EF4279D00CF43AC0134C7F2A05F59"/>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7E5F0A86F40E5B4FA0C335F0686B7107"/>
        <w:category>
          <w:name w:val="General"/>
          <w:gallery w:val="placeholder"/>
        </w:category>
        <w:types>
          <w:type w:val="bbPlcHdr"/>
        </w:types>
        <w:behaviors>
          <w:behavior w:val="content"/>
        </w:behaviors>
        <w:guid w:val="{F375CA9B-A45D-CC4B-B7D0-891C89EBDD3A}"/>
      </w:docPartPr>
      <w:docPartBody>
        <w:p w:rsidR="00972744" w:rsidRDefault="00972744" w:rsidP="00972744">
          <w:pPr>
            <w:pStyle w:val="7E5F0A86F40E5B4FA0C335F0686B7107"/>
          </w:pPr>
          <w:r>
            <w:t>Aliquam dapibus.</w:t>
          </w:r>
        </w:p>
      </w:docPartBody>
    </w:docPart>
    <w:docPart>
      <w:docPartPr>
        <w:name w:val="F7CFAAE73AAE57408FA02EFB78F0A922"/>
        <w:category>
          <w:name w:val="General"/>
          <w:gallery w:val="placeholder"/>
        </w:category>
        <w:types>
          <w:type w:val="bbPlcHdr"/>
        </w:types>
        <w:behaviors>
          <w:behavior w:val="content"/>
        </w:behaviors>
        <w:guid w:val="{0977A5E1-A9AD-724A-985F-517FC432DAC8}"/>
      </w:docPartPr>
      <w:docPartBody>
        <w:p w:rsidR="00972744" w:rsidRDefault="00972744" w:rsidP="00972744">
          <w:pPr>
            <w:pStyle w:val="F7CFAAE73AAE57408FA02EFB78F0A92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895CE245C02EB4990CF1027DEC7B0E1"/>
        <w:category>
          <w:name w:val="General"/>
          <w:gallery w:val="placeholder"/>
        </w:category>
        <w:types>
          <w:type w:val="bbPlcHdr"/>
        </w:types>
        <w:behaviors>
          <w:behavior w:val="content"/>
        </w:behaviors>
        <w:guid w:val="{6363C22D-A593-DD48-B169-73BC912F4718}"/>
      </w:docPartPr>
      <w:docPartBody>
        <w:p w:rsidR="00972744" w:rsidRDefault="00972744" w:rsidP="00972744">
          <w:pPr>
            <w:pStyle w:val="A895CE245C02EB4990CF1027DEC7B0E1"/>
          </w:pPr>
          <w:r>
            <w:t>Aliquam dapibus.</w:t>
          </w:r>
        </w:p>
      </w:docPartBody>
    </w:docPart>
    <w:docPart>
      <w:docPartPr>
        <w:name w:val="9061F71E9BB0084E893EB71F1AB2AFF7"/>
        <w:category>
          <w:name w:val="General"/>
          <w:gallery w:val="placeholder"/>
        </w:category>
        <w:types>
          <w:type w:val="bbPlcHdr"/>
        </w:types>
        <w:behaviors>
          <w:behavior w:val="content"/>
        </w:behaviors>
        <w:guid w:val="{10E71A63-BF17-C54D-BA63-06CEAC467892}"/>
      </w:docPartPr>
      <w:docPartBody>
        <w:p w:rsidR="00972744" w:rsidRDefault="00972744" w:rsidP="00972744">
          <w:pPr>
            <w:pStyle w:val="9061F71E9BB0084E893EB71F1AB2AFF7"/>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8AF67246A6CDC14590592CE78959148B"/>
        <w:category>
          <w:name w:val="General"/>
          <w:gallery w:val="placeholder"/>
        </w:category>
        <w:types>
          <w:type w:val="bbPlcHdr"/>
        </w:types>
        <w:behaviors>
          <w:behavior w:val="content"/>
        </w:behaviors>
        <w:guid w:val="{85DE61F7-4B7B-2D46-883B-E07ED53F686A}"/>
      </w:docPartPr>
      <w:docPartBody>
        <w:p w:rsidR="00972744" w:rsidRDefault="00972744" w:rsidP="00972744">
          <w:pPr>
            <w:pStyle w:val="8AF67246A6CDC14590592CE78959148B"/>
          </w:pPr>
          <w:r>
            <w:t>Lorem ipsum dolor</w:t>
          </w:r>
        </w:p>
      </w:docPartBody>
    </w:docPart>
    <w:docPart>
      <w:docPartPr>
        <w:name w:val="D36B852AFD02BF489544007ED709FF84"/>
        <w:category>
          <w:name w:val="General"/>
          <w:gallery w:val="placeholder"/>
        </w:category>
        <w:types>
          <w:type w:val="bbPlcHdr"/>
        </w:types>
        <w:behaviors>
          <w:behavior w:val="content"/>
        </w:behaviors>
        <w:guid w:val="{6C83C1DB-8972-214B-A3A8-2327B00ABBFD}"/>
      </w:docPartPr>
      <w:docPartBody>
        <w:p w:rsidR="00972744" w:rsidRDefault="00972744" w:rsidP="00972744">
          <w:pPr>
            <w:pStyle w:val="D36B852AFD02BF489544007ED709FF84"/>
          </w:pPr>
          <w:r>
            <w:t>Etiam cursus suscipit enim. Nulla facilisi. Integer eleifend diam eu diam. Donec dapibus enim sollicitudin nulla. Nam hendrerit. Nunc id nisi. Curabitur sed neque. Pellentesque placerat consequat pede.</w:t>
          </w:r>
        </w:p>
      </w:docPartBody>
    </w:docPart>
    <w:docPart>
      <w:docPartPr>
        <w:name w:val="A3265DE598641D4BA4A6FA6AB6068B35"/>
        <w:category>
          <w:name w:val="General"/>
          <w:gallery w:val="placeholder"/>
        </w:category>
        <w:types>
          <w:type w:val="bbPlcHdr"/>
        </w:types>
        <w:behaviors>
          <w:behavior w:val="content"/>
        </w:behaviors>
        <w:guid w:val="{C193CCC5-D392-4A49-AEF8-40A3F93E9E6E}"/>
      </w:docPartPr>
      <w:docPartBody>
        <w:p w:rsidR="00972744" w:rsidRDefault="00972744" w:rsidP="00972744">
          <w:pPr>
            <w:pStyle w:val="A3265DE598641D4BA4A6FA6AB6068B35"/>
          </w:pPr>
          <w:r>
            <w:t>Lorem ipsum dolor</w:t>
          </w:r>
        </w:p>
      </w:docPartBody>
    </w:docPart>
    <w:docPart>
      <w:docPartPr>
        <w:name w:val="F96F251B6B66D54A895FD3F3B3E85F88"/>
        <w:category>
          <w:name w:val="General"/>
          <w:gallery w:val="placeholder"/>
        </w:category>
        <w:types>
          <w:type w:val="bbPlcHdr"/>
        </w:types>
        <w:behaviors>
          <w:behavior w:val="content"/>
        </w:behaviors>
        <w:guid w:val="{59899CF8-790D-5547-9F3E-9234E0AE261E}"/>
      </w:docPartPr>
      <w:docPartBody>
        <w:p w:rsidR="00972744" w:rsidRDefault="00972744" w:rsidP="00972744">
          <w:pPr>
            <w:pStyle w:val="F96F251B6B66D54A895FD3F3B3E85F88"/>
          </w:pPr>
          <w:r>
            <w:t>Etiam cursus suscipit enim. Nulla facilisi. Integer eleifend diam eu diam. Donec dapibus enim sollicitudin nulla. Nam hendrerit. Nunc id nisi. Curabitur sed neque. Pellentesque placerat consequat pede.</w:t>
          </w:r>
        </w:p>
      </w:docPartBody>
    </w:docPart>
    <w:docPart>
      <w:docPartPr>
        <w:name w:val="7AAECCC64AA154459BB04483A417F5A5"/>
        <w:category>
          <w:name w:val="General"/>
          <w:gallery w:val="placeholder"/>
        </w:category>
        <w:types>
          <w:type w:val="bbPlcHdr"/>
        </w:types>
        <w:behaviors>
          <w:behavior w:val="content"/>
        </w:behaviors>
        <w:guid w:val="{5387DC64-38B0-0542-AB8E-62A8272F636A}"/>
      </w:docPartPr>
      <w:docPartBody>
        <w:p w:rsidR="00972744" w:rsidRDefault="00972744" w:rsidP="00972744">
          <w:pPr>
            <w:pStyle w:val="7AAECCC64AA154459BB04483A417F5A5"/>
          </w:pPr>
          <w:r>
            <w:t>Lorem ipsum dolor</w:t>
          </w:r>
        </w:p>
      </w:docPartBody>
    </w:docPart>
    <w:docPart>
      <w:docPartPr>
        <w:name w:val="FECE85728BC48B4FAD6324226DC11E9F"/>
        <w:category>
          <w:name w:val="General"/>
          <w:gallery w:val="placeholder"/>
        </w:category>
        <w:types>
          <w:type w:val="bbPlcHdr"/>
        </w:types>
        <w:behaviors>
          <w:behavior w:val="content"/>
        </w:behaviors>
        <w:guid w:val="{EFF07E3B-2BBD-0F41-AEDD-87BCBFE3C993}"/>
      </w:docPartPr>
      <w:docPartBody>
        <w:p w:rsidR="00972744" w:rsidRDefault="00972744" w:rsidP="00972744">
          <w:pPr>
            <w:pStyle w:val="FECE85728BC48B4FAD6324226DC11E9F"/>
          </w:pPr>
          <w:r>
            <w:t>Etiam cursus suscipit enim. Nulla facilisi. Integer eleifend diam eu diam. Donec dapibus enim sollicitudin nulla. Nam hendrerit. Nunc id nisi. Curabitur sed neque. Pellentesque placerat consequat pede.</w:t>
          </w:r>
        </w:p>
      </w:docPartBody>
    </w:docPart>
    <w:docPart>
      <w:docPartPr>
        <w:name w:val="808FAF0316CB914E9E3F92107BD90116"/>
        <w:category>
          <w:name w:val="General"/>
          <w:gallery w:val="placeholder"/>
        </w:category>
        <w:types>
          <w:type w:val="bbPlcHdr"/>
        </w:types>
        <w:behaviors>
          <w:behavior w:val="content"/>
        </w:behaviors>
        <w:guid w:val="{6781745A-8D95-4041-8A58-2CF28A700591}"/>
      </w:docPartPr>
      <w:docPartBody>
        <w:p w:rsidR="00972744" w:rsidRDefault="00972744" w:rsidP="00972744">
          <w:pPr>
            <w:pStyle w:val="808FAF0316CB914E9E3F92107BD90116"/>
          </w:pPr>
          <w:r>
            <w:t>Lorem ipsum dolor</w:t>
          </w:r>
        </w:p>
      </w:docPartBody>
    </w:docPart>
    <w:docPart>
      <w:docPartPr>
        <w:name w:val="54E1BB2101692D43A1BAF88D98ED2240"/>
        <w:category>
          <w:name w:val="General"/>
          <w:gallery w:val="placeholder"/>
        </w:category>
        <w:types>
          <w:type w:val="bbPlcHdr"/>
        </w:types>
        <w:behaviors>
          <w:behavior w:val="content"/>
        </w:behaviors>
        <w:guid w:val="{7854D6C1-D041-FD48-829C-802D297E6F49}"/>
      </w:docPartPr>
      <w:docPartBody>
        <w:p w:rsidR="00972744" w:rsidRDefault="00972744" w:rsidP="00972744">
          <w:pPr>
            <w:pStyle w:val="54E1BB2101692D43A1BAF88D98ED2240"/>
          </w:pPr>
          <w:r>
            <w:t>Etiam cursus suscipit enim. Nulla facilisi. Integer eleifend diam eu diam. Donec dapibus enim sollicitudin nulla. Nam hendrerit. Nunc id nisi. Curabitur sed neque. Pellentesque placerat consequat pede.</w:t>
          </w:r>
        </w:p>
      </w:docPartBody>
    </w:docPart>
    <w:docPart>
      <w:docPartPr>
        <w:name w:val="7BC4AF740299B44FA2D90EFCCC4E5169"/>
        <w:category>
          <w:name w:val="General"/>
          <w:gallery w:val="placeholder"/>
        </w:category>
        <w:types>
          <w:type w:val="bbPlcHdr"/>
        </w:types>
        <w:behaviors>
          <w:behavior w:val="content"/>
        </w:behaviors>
        <w:guid w:val="{65F6DB70-27FB-1646-8673-48AA5B7C7B67}"/>
      </w:docPartPr>
      <w:docPartBody>
        <w:p w:rsidR="00972744" w:rsidRDefault="00972744" w:rsidP="00972744">
          <w:pPr>
            <w:pStyle w:val="7BC4AF740299B44FA2D90EFCCC4E5169"/>
          </w:pPr>
          <w:r>
            <w:t>Lorem ipsum dolor</w:t>
          </w:r>
        </w:p>
      </w:docPartBody>
    </w:docPart>
    <w:docPart>
      <w:docPartPr>
        <w:name w:val="4CECDE4F4AA9CC42876E62A82B6FA192"/>
        <w:category>
          <w:name w:val="General"/>
          <w:gallery w:val="placeholder"/>
        </w:category>
        <w:types>
          <w:type w:val="bbPlcHdr"/>
        </w:types>
        <w:behaviors>
          <w:behavior w:val="content"/>
        </w:behaviors>
        <w:guid w:val="{D0D1CAE2-CC36-564C-B169-49B06AE2F68E}"/>
      </w:docPartPr>
      <w:docPartBody>
        <w:p w:rsidR="00972744" w:rsidRDefault="00972744" w:rsidP="00972744">
          <w:pPr>
            <w:pStyle w:val="4CECDE4F4AA9CC42876E62A82B6FA192"/>
          </w:pPr>
          <w:r>
            <w:t>Etiam cursus suscipit enim. Nulla facilisi. Integer eleifend diam eu diam. Donec dapibus enim sollicitudin nulla. Nam hendrerit. Nunc id nisi. Curabitur sed neque. Pellentesque placerat consequat pede.</w:t>
          </w:r>
        </w:p>
      </w:docPartBody>
    </w:docPart>
    <w:docPart>
      <w:docPartPr>
        <w:name w:val="93D3B48F94684143AC35165BEFC8040E"/>
        <w:category>
          <w:name w:val="General"/>
          <w:gallery w:val="placeholder"/>
        </w:category>
        <w:types>
          <w:type w:val="bbPlcHdr"/>
        </w:types>
        <w:behaviors>
          <w:behavior w:val="content"/>
        </w:behaviors>
        <w:guid w:val="{D9929D8C-30DE-C144-A18E-E4B47BCF9AC6}"/>
      </w:docPartPr>
      <w:docPartBody>
        <w:p w:rsidR="00972744" w:rsidRDefault="00972744" w:rsidP="00972744">
          <w:pPr>
            <w:pStyle w:val="93D3B48F94684143AC35165BEFC8040E"/>
          </w:pPr>
          <w:r>
            <w:t>Lorem ipsum dolor</w:t>
          </w:r>
        </w:p>
      </w:docPartBody>
    </w:docPart>
    <w:docPart>
      <w:docPartPr>
        <w:name w:val="2C6D1D2C67F8574D874ECDE9ED60CDDD"/>
        <w:category>
          <w:name w:val="General"/>
          <w:gallery w:val="placeholder"/>
        </w:category>
        <w:types>
          <w:type w:val="bbPlcHdr"/>
        </w:types>
        <w:behaviors>
          <w:behavior w:val="content"/>
        </w:behaviors>
        <w:guid w:val="{41572B14-3D8B-BA4C-B87A-D6F87C1297C8}"/>
      </w:docPartPr>
      <w:docPartBody>
        <w:p w:rsidR="00972744" w:rsidRDefault="00972744" w:rsidP="00972744">
          <w:pPr>
            <w:pStyle w:val="2C6D1D2C67F8574D874ECDE9ED60CDDD"/>
          </w:pPr>
          <w:r>
            <w:t>Etiam cursus suscipit enim. Nulla facilisi. Integer eleifend diam eu diam. Donec dapibus enim sollicitudin nulla. Nam hendrerit. Nunc id nisi. Curabitur sed neque. Pellentesque placerat consequat pede.</w:t>
          </w:r>
        </w:p>
      </w:docPartBody>
    </w:docPart>
    <w:docPart>
      <w:docPartPr>
        <w:name w:val="B328C1130038704D844C9D58834B4C9D"/>
        <w:category>
          <w:name w:val="General"/>
          <w:gallery w:val="placeholder"/>
        </w:category>
        <w:types>
          <w:type w:val="bbPlcHdr"/>
        </w:types>
        <w:behaviors>
          <w:behavior w:val="content"/>
        </w:behaviors>
        <w:guid w:val="{33BDC846-6AFF-3C49-AE71-47FDCA1834C9}"/>
      </w:docPartPr>
      <w:docPartBody>
        <w:p w:rsidR="00972744" w:rsidRDefault="00972744" w:rsidP="00972744">
          <w:pPr>
            <w:pStyle w:val="B328C1130038704D844C9D58834B4C9D"/>
          </w:pPr>
          <w:r>
            <w:t>Lorem ipsum dolor</w:t>
          </w:r>
        </w:p>
      </w:docPartBody>
    </w:docPart>
    <w:docPart>
      <w:docPartPr>
        <w:name w:val="11EB10F42B76644C86633378502A00B3"/>
        <w:category>
          <w:name w:val="General"/>
          <w:gallery w:val="placeholder"/>
        </w:category>
        <w:types>
          <w:type w:val="bbPlcHdr"/>
        </w:types>
        <w:behaviors>
          <w:behavior w:val="content"/>
        </w:behaviors>
        <w:guid w:val="{A4AEE0E4-135B-AA4E-B97A-01BED7B98B4B}"/>
      </w:docPartPr>
      <w:docPartBody>
        <w:p w:rsidR="00972744" w:rsidRDefault="00972744" w:rsidP="00972744">
          <w:pPr>
            <w:pStyle w:val="11EB10F42B76644C86633378502A00B3"/>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744"/>
    <w:rsid w:val="00972744"/>
    <w:rsid w:val="00C20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5EF4279D00CF43AC0134C7F2A05F59">
    <w:name w:val="5D5EF4279D00CF43AC0134C7F2A05F59"/>
  </w:style>
  <w:style w:type="paragraph" w:customStyle="1" w:styleId="4C70D43FE710B54580A934A776231488">
    <w:name w:val="4C70D43FE710B54580A934A776231488"/>
  </w:style>
  <w:style w:type="paragraph" w:customStyle="1" w:styleId="818BEFD6C65A85439EA36C12CB1A79F3">
    <w:name w:val="818BEFD6C65A85439EA36C12CB1A79F3"/>
  </w:style>
  <w:style w:type="paragraph" w:customStyle="1" w:styleId="E7B1143FAC05904AB5F2536C2A9D284F">
    <w:name w:val="E7B1143FAC05904AB5F2536C2A9D284F"/>
  </w:style>
  <w:style w:type="paragraph" w:customStyle="1" w:styleId="10F5FF8F69330D449A9B81D03AEF41C2">
    <w:name w:val="10F5FF8F69330D449A9B81D03AEF41C2"/>
  </w:style>
  <w:style w:type="paragraph" w:customStyle="1" w:styleId="DB486B3DD0DA6C489524B62E04359884">
    <w:name w:val="DB486B3DD0DA6C489524B62E04359884"/>
  </w:style>
  <w:style w:type="paragraph" w:customStyle="1" w:styleId="943125A95411E04EBF0A92EDA9AC00F2">
    <w:name w:val="943125A95411E04EBF0A92EDA9AC00F2"/>
  </w:style>
  <w:style w:type="paragraph" w:customStyle="1" w:styleId="96F8F9BF62A2864BAAFDCBE109ACA9F7">
    <w:name w:val="96F8F9BF62A2864BAAFDCBE109ACA9F7"/>
  </w:style>
  <w:style w:type="paragraph" w:customStyle="1" w:styleId="E8F5230488F9A142BC2A5FFCDA2BFB53">
    <w:name w:val="E8F5230488F9A142BC2A5FFCDA2BFB53"/>
  </w:style>
  <w:style w:type="paragraph" w:customStyle="1" w:styleId="E748556F7D236F47962A87FBDDDBE45D">
    <w:name w:val="E748556F7D236F47962A87FBDDDBE45D"/>
  </w:style>
  <w:style w:type="paragraph" w:customStyle="1" w:styleId="4AA0EAB915E48B4BA87633A471A0EA9C">
    <w:name w:val="4AA0EAB915E48B4BA87633A471A0EA9C"/>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20B08772A06E2D44BD2B4DAE3B4B3D6E">
    <w:name w:val="20B08772A06E2D44BD2B4DAE3B4B3D6E"/>
  </w:style>
  <w:style w:type="paragraph" w:customStyle="1" w:styleId="2A4C7015278F5F4B8D6802EF3EE21018">
    <w:name w:val="2A4C7015278F5F4B8D6802EF3EE21018"/>
    <w:rsid w:val="00972744"/>
  </w:style>
  <w:style w:type="paragraph" w:customStyle="1" w:styleId="B7E8E8EDEDBAC14BBA494256892A5A7F">
    <w:name w:val="B7E8E8EDEDBAC14BBA494256892A5A7F"/>
    <w:rsid w:val="00972744"/>
  </w:style>
  <w:style w:type="paragraph" w:customStyle="1" w:styleId="C20E2FC263F89B4389B868178E58B2B5">
    <w:name w:val="C20E2FC263F89B4389B868178E58B2B5"/>
    <w:rsid w:val="00972744"/>
  </w:style>
  <w:style w:type="paragraph" w:customStyle="1" w:styleId="08F80BEA14463040B2B39E1F1826D205">
    <w:name w:val="08F80BEA14463040B2B39E1F1826D205"/>
    <w:rsid w:val="00972744"/>
  </w:style>
  <w:style w:type="paragraph" w:customStyle="1" w:styleId="711DB7174EAC114BB366D9791648C65D">
    <w:name w:val="711DB7174EAC114BB366D9791648C65D"/>
    <w:rsid w:val="00972744"/>
  </w:style>
  <w:style w:type="paragraph" w:customStyle="1" w:styleId="1DCD7AB182E54241A1E2187C629945FB">
    <w:name w:val="1DCD7AB182E54241A1E2187C629945FB"/>
    <w:rsid w:val="00972744"/>
  </w:style>
  <w:style w:type="paragraph" w:customStyle="1" w:styleId="A4853A414F5B5542A5430D295677E36A">
    <w:name w:val="A4853A414F5B5542A5430D295677E36A"/>
    <w:rsid w:val="00972744"/>
  </w:style>
  <w:style w:type="paragraph" w:customStyle="1" w:styleId="38AC188A5078454094F45F4EFEC901BA">
    <w:name w:val="38AC188A5078454094F45F4EFEC901BA"/>
    <w:rsid w:val="00972744"/>
  </w:style>
  <w:style w:type="paragraph" w:customStyle="1" w:styleId="7E5F0A86F40E5B4FA0C335F0686B7107">
    <w:name w:val="7E5F0A86F40E5B4FA0C335F0686B7107"/>
    <w:rsid w:val="00972744"/>
  </w:style>
  <w:style w:type="paragraph" w:customStyle="1" w:styleId="F7CFAAE73AAE57408FA02EFB78F0A922">
    <w:name w:val="F7CFAAE73AAE57408FA02EFB78F0A922"/>
    <w:rsid w:val="00972744"/>
  </w:style>
  <w:style w:type="paragraph" w:customStyle="1" w:styleId="A895CE245C02EB4990CF1027DEC7B0E1">
    <w:name w:val="A895CE245C02EB4990CF1027DEC7B0E1"/>
    <w:rsid w:val="00972744"/>
  </w:style>
  <w:style w:type="paragraph" w:customStyle="1" w:styleId="9061F71E9BB0084E893EB71F1AB2AFF7">
    <w:name w:val="9061F71E9BB0084E893EB71F1AB2AFF7"/>
    <w:rsid w:val="00972744"/>
  </w:style>
  <w:style w:type="paragraph" w:customStyle="1" w:styleId="8AF67246A6CDC14590592CE78959148B">
    <w:name w:val="8AF67246A6CDC14590592CE78959148B"/>
    <w:rsid w:val="00972744"/>
  </w:style>
  <w:style w:type="paragraph" w:customStyle="1" w:styleId="D36B852AFD02BF489544007ED709FF84">
    <w:name w:val="D36B852AFD02BF489544007ED709FF84"/>
    <w:rsid w:val="00972744"/>
  </w:style>
  <w:style w:type="paragraph" w:customStyle="1" w:styleId="A3265DE598641D4BA4A6FA6AB6068B35">
    <w:name w:val="A3265DE598641D4BA4A6FA6AB6068B35"/>
    <w:rsid w:val="00972744"/>
  </w:style>
  <w:style w:type="paragraph" w:customStyle="1" w:styleId="F96F251B6B66D54A895FD3F3B3E85F88">
    <w:name w:val="F96F251B6B66D54A895FD3F3B3E85F88"/>
    <w:rsid w:val="00972744"/>
  </w:style>
  <w:style w:type="paragraph" w:customStyle="1" w:styleId="7AAECCC64AA154459BB04483A417F5A5">
    <w:name w:val="7AAECCC64AA154459BB04483A417F5A5"/>
    <w:rsid w:val="00972744"/>
  </w:style>
  <w:style w:type="paragraph" w:customStyle="1" w:styleId="FECE85728BC48B4FAD6324226DC11E9F">
    <w:name w:val="FECE85728BC48B4FAD6324226DC11E9F"/>
    <w:rsid w:val="00972744"/>
  </w:style>
  <w:style w:type="paragraph" w:customStyle="1" w:styleId="808FAF0316CB914E9E3F92107BD90116">
    <w:name w:val="808FAF0316CB914E9E3F92107BD90116"/>
    <w:rsid w:val="00972744"/>
  </w:style>
  <w:style w:type="paragraph" w:customStyle="1" w:styleId="54E1BB2101692D43A1BAF88D98ED2240">
    <w:name w:val="54E1BB2101692D43A1BAF88D98ED2240"/>
    <w:rsid w:val="00972744"/>
  </w:style>
  <w:style w:type="paragraph" w:customStyle="1" w:styleId="7BC4AF740299B44FA2D90EFCCC4E5169">
    <w:name w:val="7BC4AF740299B44FA2D90EFCCC4E5169"/>
    <w:rsid w:val="00972744"/>
  </w:style>
  <w:style w:type="paragraph" w:customStyle="1" w:styleId="4CECDE4F4AA9CC42876E62A82B6FA192">
    <w:name w:val="4CECDE4F4AA9CC42876E62A82B6FA192"/>
    <w:rsid w:val="00972744"/>
  </w:style>
  <w:style w:type="paragraph" w:customStyle="1" w:styleId="93D3B48F94684143AC35165BEFC8040E">
    <w:name w:val="93D3B48F94684143AC35165BEFC8040E"/>
    <w:rsid w:val="00972744"/>
  </w:style>
  <w:style w:type="paragraph" w:customStyle="1" w:styleId="2C6D1D2C67F8574D874ECDE9ED60CDDD">
    <w:name w:val="2C6D1D2C67F8574D874ECDE9ED60CDDD"/>
    <w:rsid w:val="00972744"/>
  </w:style>
  <w:style w:type="paragraph" w:customStyle="1" w:styleId="B328C1130038704D844C9D58834B4C9D">
    <w:name w:val="B328C1130038704D844C9D58834B4C9D"/>
    <w:rsid w:val="00972744"/>
  </w:style>
  <w:style w:type="paragraph" w:customStyle="1" w:styleId="11EB10F42B76644C86633378502A00B3">
    <w:name w:val="11EB10F42B76644C86633378502A00B3"/>
    <w:rsid w:val="00972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Duke</dc:creator>
  <cp:keywords/>
  <dc:description/>
  <cp:lastModifiedBy>Jiang Yan</cp:lastModifiedBy>
  <cp:revision>12</cp:revision>
  <dcterms:created xsi:type="dcterms:W3CDTF">2014-03-27T23:13:00Z</dcterms:created>
  <dcterms:modified xsi:type="dcterms:W3CDTF">2014-03-29T07:04:00Z</dcterms:modified>
  <cp:category/>
</cp:coreProperties>
</file>